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259A2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r w:rsidR="00885FC8">
        <w:rPr>
          <w:rFonts w:cs="Arial"/>
          <w:b/>
          <w:sz w:val="22"/>
          <w:szCs w:val="22"/>
        </w:rPr>
        <w:t>Identifying Fake News In Facebook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5259A2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10382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03828" w:rsidRDefault="0010382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103828" w:rsidRDefault="0010382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08//07/17</w:t>
            </w:r>
          </w:p>
        </w:tc>
        <w:tc>
          <w:tcPr>
            <w:tcW w:w="1980" w:type="dxa"/>
          </w:tcPr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103828" w:rsidRDefault="0010382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52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4D16A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4D16A8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Diagrams in process</w:t>
      </w:r>
      <w:bookmarkStart w:id="21" w:name="_GoBack"/>
      <w:bookmarkEnd w:id="21"/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3" w:name="Text9"/>
      <w:bookmarkEnd w:id="22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3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of topic due to the difficulty of the project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0A0C6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Paper in SYSADD1 is in progress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Creating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Had a project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68318D" w:rsidP="007E0937">
                  <w:pPr>
                    <w:spacing w:before="40" w:after="40"/>
                  </w:pPr>
                  <w:r>
                    <w:t>80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of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0382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Milestone 5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</w:tr>
            <w:tr w:rsidR="0010382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08/07/2017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2176C8" w:rsidP="00D6695C">
                  <w:r>
                    <w:t xml:space="preserve">Changing of topic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66613" w:rsidP="008F4C3C">
                  <w:r>
                    <w:t>On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</w:p>
    <w:p w:rsidR="003A1956" w:rsidRDefault="004D16A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>Ms. Roselle Wednesday Gardon</w:t>
      </w:r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4D16A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A2" w:rsidRDefault="005259A2">
      <w:r>
        <w:separator/>
      </w:r>
    </w:p>
  </w:endnote>
  <w:endnote w:type="continuationSeparator" w:id="0">
    <w:p w:rsidR="005259A2" w:rsidRDefault="005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D16A8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D16A8">
      <w:rPr>
        <w:noProof/>
        <w:sz w:val="18"/>
        <w:szCs w:val="18"/>
      </w:rPr>
      <w:t>8/7/2017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A2" w:rsidRDefault="005259A2">
      <w:r>
        <w:separator/>
      </w:r>
    </w:p>
  </w:footnote>
  <w:footnote w:type="continuationSeparator" w:id="0">
    <w:p w:rsidR="005259A2" w:rsidRDefault="0052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74A2E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234F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E3F1A"/>
    <w:rsid w:val="000F1BEC"/>
    <w:rsid w:val="00100287"/>
    <w:rsid w:val="00103828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16A8"/>
    <w:rsid w:val="004D2769"/>
    <w:rsid w:val="004F6761"/>
    <w:rsid w:val="00500E9A"/>
    <w:rsid w:val="00524BE7"/>
    <w:rsid w:val="005259A2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31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CAE9E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CBA02-FB07-484E-A0EF-2995772F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4</cp:revision>
  <cp:lastPrinted>2004-07-12T06:29:00Z</cp:lastPrinted>
  <dcterms:created xsi:type="dcterms:W3CDTF">2017-08-07T19:38:00Z</dcterms:created>
  <dcterms:modified xsi:type="dcterms:W3CDTF">2017-08-07T19:44:00Z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