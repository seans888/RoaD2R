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C16809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11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School of Computing and Information Technology (SoCIT)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Project Based Track (Thesis)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87F67">
        <w:rPr>
          <w:rFonts w:cs="Arial"/>
        </w:rPr>
        <w:t>Research Paper &amp; System Development</w:t>
      </w:r>
    </w:p>
    <w:p w:rsidR="00AC1680" w:rsidRDefault="00C16809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11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Ralph De Leon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Spark Cruz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F87F6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Zeus Holgado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C00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06/12/2017</w:t>
            </w:r>
          </w:p>
        </w:tc>
        <w:tc>
          <w:tcPr>
            <w:tcW w:w="1980" w:type="dxa"/>
          </w:tcPr>
          <w:p w:rsidR="004C4A05" w:rsidRPr="003557E7" w:rsidRDefault="00C009D7" w:rsidP="00C009D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06/19/2017</w:t>
            </w:r>
          </w:p>
        </w:tc>
        <w:tc>
          <w:tcPr>
            <w:tcW w:w="198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7845AF" w:rsidRPr="003557E7" w:rsidRDefault="0059697C" w:rsidP="0059697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06/26/2017</w:t>
            </w:r>
          </w:p>
        </w:tc>
        <w:tc>
          <w:tcPr>
            <w:tcW w:w="198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</w:t>
            </w:r>
          </w:p>
        </w:tc>
      </w:tr>
      <w:tr w:rsidR="00CB5972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B5972" w:rsidRDefault="00CB597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CB5972" w:rsidRDefault="00CB597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04/03/2017</w:t>
            </w:r>
          </w:p>
        </w:tc>
        <w:tc>
          <w:tcPr>
            <w:tcW w:w="1980" w:type="dxa"/>
          </w:tcPr>
          <w:p w:rsidR="00CB5972" w:rsidRDefault="00CB597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CB5972" w:rsidRDefault="00CB597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1680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1680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1680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1680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1680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1680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1680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Start w:id="19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AC3948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11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2"/>
    </w:p>
    <w:bookmarkStart w:id="23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bookmarkStart w:id="24" w:name="Text4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bookmarkStart w:id="28" w:name="Text8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9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bookmarkStart w:id="30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0"/>
    </w:p>
    <w:p w:rsidR="007B0604" w:rsidRDefault="007407E0" w:rsidP="003A1956">
      <w:pPr>
        <w:pStyle w:val="Heading2"/>
        <w:spacing w:before="480" w:after="240"/>
      </w:pPr>
      <w:bookmarkStart w:id="31" w:name="_Toc77392560"/>
      <w:r>
        <w:t>Project Status Report Template</w:t>
      </w:r>
      <w:bookmarkEnd w:id="3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F87F67" w:rsidP="009435EB">
            <w:pPr>
              <w:spacing w:before="40" w:after="40"/>
            </w:pPr>
            <w:r>
              <w:t>Marc Anthony Nares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87F67" w:rsidP="009435EB">
            <w:pPr>
              <w:spacing w:before="40" w:after="40"/>
            </w:pPr>
            <w:r>
              <w:t>06/12/2017</w:t>
            </w:r>
          </w:p>
        </w:tc>
        <w:tc>
          <w:tcPr>
            <w:tcW w:w="3020" w:type="dxa"/>
            <w:vAlign w:val="top"/>
          </w:tcPr>
          <w:p w:rsidR="00F87F67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F87F67" w:rsidRDefault="00F87F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04/11/2017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b w:val="0"/>
              </w:rPr>
              <w:t>06/12/2017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bookmarkStart w:id="32" w:name="Text11"/>
          <w:p w:rsidR="009435E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[Replace this text with a brief overview statement on project situation.]"/>
                  </w:textInput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[Replace this text with a brief overview statement on project situation.]</w:t>
            </w:r>
            <w:r>
              <w:rPr>
                <w:b w:val="0"/>
              </w:rPr>
              <w:fldChar w:fldCharType="end"/>
            </w:r>
            <w:bookmarkEnd w:id="32"/>
          </w:p>
          <w:p w:rsidR="00C2543E" w:rsidRPr="00C13EAB" w:rsidRDefault="0092432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project of the title may </w:t>
            </w:r>
            <w:r w:rsidR="00C2543E">
              <w:rPr>
                <w:b w:val="0"/>
              </w:rPr>
              <w:t>still be change due to</w:t>
            </w:r>
            <w:r>
              <w:rPr>
                <w:b w:val="0"/>
              </w:rPr>
              <w:t xml:space="preserve"> conflicts.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3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3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009D7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Movement of INSTDEV files to GitHub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009D7" w:rsidP="00811B77">
                  <w:pPr>
                    <w:spacing w:before="40" w:after="40"/>
                  </w:pPr>
                  <w:r>
                    <w:t>06/08/2017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10</w:t>
                  </w:r>
                  <w:r w:rsidR="00C009D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F1D0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F1D07" w:rsidP="00CD4105">
                  <w:pPr>
                    <w:spacing w:before="40" w:after="40"/>
                  </w:pPr>
                  <w:r>
                    <w:t>06/15/2017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CD4105">
                  <w:pPr>
                    <w:spacing w:before="40" w:after="40"/>
                  </w:pPr>
                  <w:r>
                    <w:t>10</w:t>
                  </w:r>
                  <w:r w:rsidR="00DF1D0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F1D07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832E2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consultation with Ms. Wednesday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0521" w:rsidP="00811B77">
                  <w:pPr>
                    <w:spacing w:before="40" w:after="40"/>
                  </w:pPr>
                  <w:r>
                    <w:t>10</w:t>
                  </w:r>
                  <w:r w:rsidR="000832E2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0832E2" w:rsidRDefault="000832E2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1608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16084" w:rsidP="00CD4105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130521" w:rsidP="00CD4105">
                  <w:pPr>
                    <w:spacing w:before="40" w:after="40"/>
                  </w:pPr>
                  <w:r>
                    <w:t>8</w:t>
                  </w:r>
                  <w:r w:rsidR="00816084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13052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1608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Full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16084" w:rsidP="00CD4105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0521" w:rsidP="00CD4105">
                  <w:pPr>
                    <w:spacing w:before="40" w:after="40"/>
                  </w:pPr>
                  <w:r>
                    <w:t>8</w:t>
                  </w:r>
                  <w:r w:rsidR="0081608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816084" w:rsidRDefault="00816084" w:rsidP="00CD4105">
                  <w:pPr>
                    <w:spacing w:before="40" w:after="40"/>
                  </w:pPr>
                  <w:r>
                    <w:t>[</w:t>
                  </w:r>
                  <w:r w:rsidR="00130521">
                    <w:fldChar w:fldCharType="begin"/>
                  </w:r>
                  <w:r w:rsidR="00130521">
                    <w:instrText xml:space="preserve"> MACROBUTTON  DoFieldClick [</w:instrText>
                  </w:r>
                  <w:r w:rsidR="00130521" w:rsidRPr="005F7DD6">
                    <w:rPr>
                      <w:b/>
                    </w:rPr>
                    <w:instrText>Behind Schedule</w:instrText>
                  </w:r>
                  <w:r w:rsidR="00130521">
                    <w:instrText>]</w:instrText>
                  </w:r>
                  <w:r w:rsidR="00130521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B5972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B5972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B5972" w:rsidP="00CD4105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Pr="00C13EAB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CB5972" w:rsidRPr="00C13EAB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Pr="00C13EAB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CB5972" w:rsidRPr="00C13EAB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CB5972" w:rsidRPr="00C13EAB" w:rsidRDefault="00CB5972" w:rsidP="00CB5972">
                  <w:r w:rsidRPr="00C13EAB">
                    <w:t>Milestone 2</w:t>
                  </w:r>
                </w:p>
              </w:tc>
            </w:tr>
            <w:tr w:rsidR="00CB597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Pr="00C13EAB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CB5972" w:rsidRPr="00C13EAB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Pr="00C13EAB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CB5972" w:rsidRPr="00C13EAB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Pr="00C13EAB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CB5972" w:rsidRPr="00C13EAB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4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4"/>
                </w:p>
              </w:tc>
              <w:bookmarkStart w:id="35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5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6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6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7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7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8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8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C2543E" w:rsidP="00C2543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Client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C2543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07/07/2017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9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9"/>
                </w:p>
                <w:bookmarkStart w:id="40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40"/>
                </w:p>
                <w:bookmarkStart w:id="41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1"/>
                </w:p>
                <w:bookmarkStart w:id="42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2"/>
                </w:p>
                <w:bookmarkStart w:id="43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3"/>
                </w:p>
                <w:bookmarkStart w:id="44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4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5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5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6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6"/>
                </w:p>
                <w:bookmarkStart w:id="47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7"/>
                </w:p>
                <w:bookmarkStart w:id="48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8"/>
                </w:p>
                <w:bookmarkStart w:id="49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49"/>
                </w:p>
                <w:bookmarkStart w:id="50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50"/>
                </w:p>
                <w:bookmarkStart w:id="51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1"/>
                </w:p>
                <w:bookmarkStart w:id="52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2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AC3948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11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3" w:name="_Toc527953323"/>
      <w:bookmarkStart w:id="54" w:name="_Toc67755745"/>
      <w:bookmarkStart w:id="55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6" w:name="_Toc527953324"/>
      <w:bookmarkEnd w:id="53"/>
      <w:r w:rsidR="00E37DB8" w:rsidRPr="00A951FF">
        <w:rPr>
          <w:sz w:val="26"/>
          <w:szCs w:val="26"/>
        </w:rPr>
        <w:t>PPROVALS</w:t>
      </w:r>
      <w:bookmarkEnd w:id="54"/>
      <w:bookmarkEnd w:id="5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F87F67">
        <w:t>Marc Anthony Nares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AC3948">
        <w:t>Ms. Roselle Wednesday Gardon</w:t>
      </w:r>
      <w:bookmarkStart w:id="57" w:name="_GoBack"/>
      <w:bookmarkEnd w:id="57"/>
    </w:p>
    <w:p w:rsidR="00160B81" w:rsidRPr="00AC3948" w:rsidRDefault="00963A8A" w:rsidP="00AC3948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3A1956" w:rsidRDefault="00AC3948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11" o:title="BD10290_"/>
          </v:shape>
        </w:pict>
      </w:r>
    </w:p>
    <w:bookmarkEnd w:id="56"/>
    <w:p w:rsidR="008E1BD5" w:rsidRPr="00E37DB8" w:rsidRDefault="008E1BD5" w:rsidP="00E37DB8"/>
    <w:sectPr w:rsidR="008E1BD5" w:rsidRPr="00E37DB8" w:rsidSect="003A1956">
      <w:headerReference w:type="default" r:id="rId12"/>
      <w:footerReference w:type="default" r:id="rId13"/>
      <w:footerReference w:type="first" r:id="rId14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809" w:rsidRDefault="00C16809">
      <w:r>
        <w:separator/>
      </w:r>
    </w:p>
  </w:endnote>
  <w:endnote w:type="continuationSeparator" w:id="0">
    <w:p w:rsidR="00C16809" w:rsidRDefault="00C16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AC3948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C3948">
      <w:rPr>
        <w:noProof/>
        <w:sz w:val="18"/>
        <w:szCs w:val="18"/>
      </w:rPr>
      <w:t>9/4/2017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809" w:rsidRDefault="00C16809">
      <w:r>
        <w:separator/>
      </w:r>
    </w:p>
  </w:footnote>
  <w:footnote w:type="continuationSeparator" w:id="0">
    <w:p w:rsidR="00C16809" w:rsidRDefault="00C16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832E2"/>
    <w:rsid w:val="00093C6D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0521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5C4B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211D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417C4"/>
    <w:rsid w:val="0056558C"/>
    <w:rsid w:val="00573191"/>
    <w:rsid w:val="00575EE7"/>
    <w:rsid w:val="0059697C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13E9"/>
    <w:rsid w:val="006E1681"/>
    <w:rsid w:val="006E4B62"/>
    <w:rsid w:val="006E5963"/>
    <w:rsid w:val="006E6774"/>
    <w:rsid w:val="006F3F66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C737C"/>
    <w:rsid w:val="007E0B0C"/>
    <w:rsid w:val="007E2391"/>
    <w:rsid w:val="007E4DDF"/>
    <w:rsid w:val="007F2EC4"/>
    <w:rsid w:val="00805EE1"/>
    <w:rsid w:val="00811B77"/>
    <w:rsid w:val="00814B2F"/>
    <w:rsid w:val="00816084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9A6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4329"/>
    <w:rsid w:val="00940018"/>
    <w:rsid w:val="009435EB"/>
    <w:rsid w:val="00943846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2F53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C3948"/>
    <w:rsid w:val="00AE095C"/>
    <w:rsid w:val="00AF3151"/>
    <w:rsid w:val="00AF4C81"/>
    <w:rsid w:val="00B118C0"/>
    <w:rsid w:val="00B120AE"/>
    <w:rsid w:val="00B22714"/>
    <w:rsid w:val="00B23930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09D7"/>
    <w:rsid w:val="00C139EE"/>
    <w:rsid w:val="00C13EAB"/>
    <w:rsid w:val="00C16809"/>
    <w:rsid w:val="00C21A5A"/>
    <w:rsid w:val="00C2543E"/>
    <w:rsid w:val="00C26249"/>
    <w:rsid w:val="00C27667"/>
    <w:rsid w:val="00C27750"/>
    <w:rsid w:val="00C32305"/>
    <w:rsid w:val="00C366EB"/>
    <w:rsid w:val="00C47AB9"/>
    <w:rsid w:val="00C50A01"/>
    <w:rsid w:val="00C5488C"/>
    <w:rsid w:val="00C70F22"/>
    <w:rsid w:val="00C76BAB"/>
    <w:rsid w:val="00C805B3"/>
    <w:rsid w:val="00CB3366"/>
    <w:rsid w:val="00CB5972"/>
    <w:rsid w:val="00CD4105"/>
    <w:rsid w:val="00CF6029"/>
    <w:rsid w:val="00D0286D"/>
    <w:rsid w:val="00D0379A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1D07"/>
    <w:rsid w:val="00E01824"/>
    <w:rsid w:val="00E01FE6"/>
    <w:rsid w:val="00E05BA3"/>
    <w:rsid w:val="00E05D3D"/>
    <w:rsid w:val="00E26275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4A03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87F67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39C415"/>
  <w15:docId w15:val="{ADA1E661-6ECA-4A2B-BF1D-DE4FBDBD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2" ma:contentTypeDescription="Create a new document." ma:contentTypeScope="" ma:versionID="b5a127a871ab3f72f4ae771edd986a8c">
  <xsd:schema xmlns:xsd="http://www.w3.org/2001/XMLSchema" xmlns:xs="http://www.w3.org/2001/XMLSchema" xmlns:p="http://schemas.microsoft.com/office/2006/metadata/properties" xmlns:ns2="3914f687-62ca-454b-8f1a-76cc161c79b5" targetNamespace="http://schemas.microsoft.com/office/2006/metadata/properties" ma:root="true" ma:fieldsID="c1ae1a44b1b31a8cf9dbf2fc08903f82" ns2:_="">
    <xsd:import namespace="3914f687-62ca-454b-8f1a-76cc161c7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f687-62ca-454b-8f1a-76cc161c7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207819-1B64-4635-983F-3923AEC79E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5A4D3B-C7BC-4EAB-848E-E26156D854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8C252F-2DEC-42E2-8EED-717B3CCD4B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4f687-62ca-454b-8f1a-76cc161c7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0</TotalTime>
  <Pages>1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Aleo De Leon</cp:lastModifiedBy>
  <cp:revision>6</cp:revision>
  <cp:lastPrinted>2004-07-12T06:29:00Z</cp:lastPrinted>
  <dcterms:created xsi:type="dcterms:W3CDTF">2017-07-04T13:04:00Z</dcterms:created>
  <dcterms:modified xsi:type="dcterms:W3CDTF">2017-09-03T21:54:00Z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0x010100988DF69CA0FE27418CBEC084F8902FA5</vt:lpwstr>
  </property>
</Properties>
</file>