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943846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F87F67">
        <w:rPr>
          <w:rFonts w:cs="Arial"/>
          <w:sz w:val="22"/>
          <w:szCs w:val="22"/>
        </w:rPr>
        <w:t>School of Computing and Information Technology (</w:t>
      </w:r>
      <w:proofErr w:type="spellStart"/>
      <w:r w:rsidR="00F87F67">
        <w:rPr>
          <w:rFonts w:cs="Arial"/>
          <w:sz w:val="22"/>
          <w:szCs w:val="22"/>
        </w:rPr>
        <w:t>SoCIT</w:t>
      </w:r>
      <w:proofErr w:type="spellEnd"/>
      <w:r w:rsidR="00F87F67">
        <w:rPr>
          <w:rFonts w:cs="Arial"/>
          <w:sz w:val="22"/>
          <w:szCs w:val="22"/>
        </w:rPr>
        <w:t>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F87F67">
        <w:rPr>
          <w:rFonts w:cs="Arial"/>
          <w:sz w:val="22"/>
          <w:szCs w:val="22"/>
        </w:rPr>
        <w:t>Project Based Track (Thesis)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F87F67">
        <w:rPr>
          <w:rFonts w:cs="Arial"/>
        </w:rPr>
        <w:t>Research Paper &amp; System Development</w:t>
      </w:r>
    </w:p>
    <w:p w:rsidR="00AC1680" w:rsidRDefault="00943846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Aleo</w:t>
            </w:r>
            <w:proofErr w:type="spellEnd"/>
            <w:r>
              <w:rPr>
                <w:rFonts w:cs="Arial"/>
                <w:sz w:val="20"/>
              </w:rPr>
              <w:t xml:space="preserve"> Ralph De Leon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Spark Cruz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F87F6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F87F6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Wyatt Zeus </w:t>
            </w:r>
            <w:proofErr w:type="spellStart"/>
            <w:r>
              <w:rPr>
                <w:rFonts w:cs="Arial"/>
                <w:sz w:val="20"/>
              </w:rPr>
              <w:t>Holgado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F87F6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C009D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06/12/2017</w:t>
            </w:r>
          </w:p>
        </w:tc>
        <w:tc>
          <w:tcPr>
            <w:tcW w:w="1980" w:type="dxa"/>
          </w:tcPr>
          <w:p w:rsidR="004C4A05" w:rsidRPr="003557E7" w:rsidRDefault="00C009D7" w:rsidP="00C009D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Version #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mm/dd/yy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98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owner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4140" w:type="dxa"/>
          </w:tcPr>
          <w:p w:rsidR="00A73169" w:rsidRDefault="00A73169" w:rsidP="008F4C3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1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:rsidR="00A73169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>Change 2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:rsidR="007845AF" w:rsidRPr="003557E7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 xml:space="preserve">Change </w:instrText>
            </w:r>
            <w:r w:rsidRPr="00A73169">
              <w:rPr>
                <w:rFonts w:cs="Arial"/>
                <w:b/>
                <w:i/>
                <w:sz w:val="20"/>
              </w:rPr>
              <w:instrText>n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4384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4384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94384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94384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4384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4384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94384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Start w:id="19" w:name="Text1"/>
    <w:p w:rsidR="0013642E" w:rsidRPr="00621C6B" w:rsidRDefault="00A73169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1"/>
            <w:enabled/>
            <w:calcOnExit w:val="0"/>
            <w:textInput>
              <w:default w:val="[Replace this text with a summary of the report′s purpose in reference to your specific project needs, or use the sample text below.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a summary of the report′s purpose in reference to your specific project needs, or use the sample text below.]</w:t>
      </w:r>
      <w:r>
        <w:rPr>
          <w:rFonts w:cs="Arial"/>
        </w:rPr>
        <w:fldChar w:fldCharType="end"/>
      </w:r>
      <w:bookmarkEnd w:id="19"/>
    </w:p>
    <w:p w:rsidR="00461730" w:rsidRPr="00461730" w:rsidRDefault="00461730" w:rsidP="004A7483">
      <w:pPr>
        <w:rPr>
          <w:rFonts w:cs="Arial"/>
        </w:rPr>
      </w:pPr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F87F67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bookmarkStart w:id="22" w:name="Text2"/>
    <w:p w:rsidR="00D916B6" w:rsidRPr="003A1956" w:rsidRDefault="00F22B07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2"/>
            <w:enabled/>
            <w:calcOnExit w:val="0"/>
            <w:textInput>
              <w:default w:val="[Replace this text with project status details for your key project stakeholders, focusing on milestone deliverables. This Report must include the following points, though more may be added: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project status details for your key project stakeholders, focusing on milestone deliverables. This Report must include the following points, though more may be added:]</w:t>
      </w:r>
      <w:r>
        <w:rPr>
          <w:rFonts w:cs="Arial"/>
        </w:rPr>
        <w:fldChar w:fldCharType="end"/>
      </w:r>
      <w:bookmarkEnd w:id="22"/>
    </w:p>
    <w:bookmarkStart w:id="23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3"/>
    </w:p>
    <w:bookmarkStart w:id="24" w:name="Text4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4"/>
            <w:enabled/>
            <w:calcOnExit w:val="0"/>
            <w:textInput>
              <w:default w:val="[Project Description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Description.]</w:t>
      </w:r>
      <w:r>
        <w:rPr>
          <w:rFonts w:ascii="Arial" w:hAnsi="Arial" w:cs="Arial"/>
          <w:sz w:val="20"/>
          <w:szCs w:val="20"/>
        </w:rPr>
        <w:fldChar w:fldCharType="end"/>
      </w:r>
      <w:bookmarkEnd w:id="24"/>
    </w:p>
    <w:bookmarkStart w:id="25" w:name="Text5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5"/>
    </w:p>
    <w:bookmarkStart w:id="26" w:name="Text6"/>
    <w:p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6"/>
    </w:p>
    <w:bookmarkStart w:id="27" w:name="Text7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Report—Write with respect to planned expenditure, actual expenditure and deficit/surplus.]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7"/>
    </w:p>
    <w:bookmarkStart w:id="28" w:name="Text8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8"/>
    </w:p>
    <w:bookmarkStart w:id="29" w:name="Text9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9"/>
            <w:enabled/>
            <w:calcOnExit w:val="0"/>
            <w:textInput>
              <w:default w:val="[Issues Report—Include areas of concern, specific problems, and any action/decision that needs to be taken by the Steering Committe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[Issues Report—Include areas of concern, specific problems, and any action/decision that needs to be taken by the Steering Committee.]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9"/>
    </w:p>
    <w:bookmarkStart w:id="30" w:name="Text10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30"/>
    </w:p>
    <w:p w:rsidR="007B0604" w:rsidRDefault="007407E0" w:rsidP="003A1956">
      <w:pPr>
        <w:pStyle w:val="Heading2"/>
        <w:spacing w:before="480" w:after="240"/>
      </w:pPr>
      <w:bookmarkStart w:id="31" w:name="_Toc77392560"/>
      <w:r>
        <w:t>Project Status Report Template</w:t>
      </w:r>
      <w:bookmarkEnd w:id="31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F87F67" w:rsidP="009435EB">
            <w:pPr>
              <w:spacing w:before="40" w:after="40"/>
            </w:pPr>
            <w:r>
              <w:t>Marc Anthony Nares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F87F67" w:rsidP="009435EB">
            <w:pPr>
              <w:spacing w:before="40" w:after="40"/>
            </w:pPr>
            <w:r>
              <w:t>06/12/2017</w:t>
            </w:r>
          </w:p>
        </w:tc>
        <w:tc>
          <w:tcPr>
            <w:tcW w:w="3020" w:type="dxa"/>
            <w:vAlign w:val="top"/>
          </w:tcPr>
          <w:p w:rsidR="00F87F67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F87F67" w:rsidRDefault="00F87F6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04/11/2017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rPr>
                <w:b w:val="0"/>
              </w:rPr>
              <w:t>06/12/2017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bookmarkStart w:id="32" w:name="Text11"/>
          <w:p w:rsidR="009435E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[Replace this text with a brief overview statement on project situation.]"/>
                  </w:textInput>
                </w:ffData>
              </w:fldChar>
            </w:r>
            <w:r>
              <w:rPr>
                <w:b w:val="0"/>
              </w:rPr>
              <w:instrText xml:space="preserve"> FORMTEXT </w:instrText>
            </w:r>
            <w:r>
              <w:rPr>
                <w:b w:val="0"/>
              </w:rPr>
            </w:r>
            <w:r>
              <w:rPr>
                <w:b w:val="0"/>
              </w:rPr>
              <w:fldChar w:fldCharType="separate"/>
            </w:r>
            <w:r>
              <w:rPr>
                <w:b w:val="0"/>
                <w:noProof/>
              </w:rPr>
              <w:t>[Replace this text with a brief overview statement on project situation.]</w:t>
            </w:r>
            <w:r>
              <w:rPr>
                <w:b w:val="0"/>
              </w:rPr>
              <w:fldChar w:fldCharType="end"/>
            </w:r>
            <w:bookmarkEnd w:id="32"/>
          </w:p>
          <w:p w:rsidR="00C2543E" w:rsidRPr="00C13EAB" w:rsidRDefault="00924329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The project of the title may </w:t>
            </w:r>
            <w:r w:rsidR="00C2543E">
              <w:rPr>
                <w:b w:val="0"/>
              </w:rPr>
              <w:t>still be change due to</w:t>
            </w:r>
            <w:r>
              <w:rPr>
                <w:b w:val="0"/>
              </w:rPr>
              <w:t xml:space="preserve"> conflicts.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lastRenderedPageBreak/>
              <w:t>Project Summary:</w:t>
            </w:r>
          </w:p>
          <w:bookmarkStart w:id="33" w:name="Text12"/>
          <w:p w:rsidR="00F36D60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33"/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009D7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Movement of INSTDEV files to GitHub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009D7" w:rsidP="00811B77">
                  <w:pPr>
                    <w:spacing w:before="40" w:after="40"/>
                  </w:pPr>
                  <w:r>
                    <w:t>06/08/2017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009D7" w:rsidP="00811B77">
                  <w:pPr>
                    <w:spacing w:before="40" w:after="40"/>
                  </w:pPr>
                  <w:r>
                    <w:t>30%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DF1D07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Getting a project adviser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DF1D07" w:rsidP="00CD4105">
                  <w:pPr>
                    <w:spacing w:before="40" w:after="40"/>
                  </w:pPr>
                  <w:r>
                    <w:t>06/15/2017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DF1D07" w:rsidP="00CD4105">
                  <w:pPr>
                    <w:spacing w:before="40" w:after="40"/>
                  </w:pPr>
                  <w:r>
                    <w:t>30%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DF1D07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  <w:bookmarkStart w:id="34" w:name="_GoBack"/>
                  <w:bookmarkEnd w:id="34"/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35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35"/>
                </w:p>
              </w:tc>
              <w:bookmarkStart w:id="36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36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Planned </w:t>
                  </w:r>
                  <w:r>
                    <w:rPr>
                      <w:b/>
                    </w:rPr>
                    <w:lastRenderedPageBreak/>
                    <w:t>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37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37"/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8" w:name="Text16"/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38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39" w:name="Text17"/>
              <w:tc>
                <w:tcPr>
                  <w:tcW w:w="2806" w:type="dxa"/>
                  <w:vAlign w:val="top"/>
                </w:tcPr>
                <w:p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39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C2543E" w:rsidP="00C2543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Client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C2543E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C2543E" w:rsidP="008F4C3C">
                  <w:pPr>
                    <w:spacing w:before="40" w:after="40"/>
                  </w:pPr>
                  <w:r>
                    <w:t>07/07/2017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C2543E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0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40"/>
                </w:p>
                <w:bookmarkStart w:id="41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41"/>
                </w:p>
                <w:bookmarkStart w:id="42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42"/>
                </w:p>
                <w:bookmarkStart w:id="43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43"/>
                </w:p>
                <w:bookmarkStart w:id="44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44"/>
                </w:p>
                <w:bookmarkStart w:id="45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45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46" w:name="Text25"/>
                <w:p w:rsidR="00D6695C" w:rsidRPr="00D6695C" w:rsidRDefault="00F22B07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46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7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47"/>
                </w:p>
                <w:bookmarkStart w:id="48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48"/>
                </w:p>
                <w:bookmarkStart w:id="49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49"/>
                </w:p>
                <w:bookmarkStart w:id="50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50"/>
                </w:p>
                <w:bookmarkStart w:id="51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51"/>
                </w:p>
                <w:bookmarkStart w:id="52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52"/>
                </w:p>
                <w:bookmarkStart w:id="53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53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F87F67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4" w:name="_Toc527953323"/>
      <w:bookmarkStart w:id="55" w:name="_Toc67755745"/>
      <w:bookmarkStart w:id="56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57" w:name="_Toc527953324"/>
      <w:bookmarkEnd w:id="54"/>
      <w:r w:rsidR="00E37DB8" w:rsidRPr="00A951FF">
        <w:rPr>
          <w:sz w:val="26"/>
          <w:szCs w:val="26"/>
        </w:rPr>
        <w:t>PPROVALS</w:t>
      </w:r>
      <w:bookmarkEnd w:id="55"/>
      <w:bookmarkEnd w:id="56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F87F67">
        <w:t>Marc Anthony Nares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F87F67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8" w:name="_Toc67755746"/>
      <w:bookmarkStart w:id="59" w:name="_Toc77392562"/>
      <w:r w:rsidRPr="00A951FF">
        <w:rPr>
          <w:sz w:val="26"/>
          <w:szCs w:val="26"/>
        </w:rPr>
        <w:lastRenderedPageBreak/>
        <w:t>APPENDICES</w:t>
      </w:r>
      <w:bookmarkEnd w:id="57"/>
      <w:bookmarkEnd w:id="58"/>
      <w:bookmarkEnd w:id="59"/>
    </w:p>
    <w:p w:rsidR="00C27667" w:rsidRDefault="00D7046C" w:rsidP="003A1956">
      <w:pPr>
        <w:pStyle w:val="Heading2"/>
        <w:spacing w:before="480" w:after="240"/>
      </w:pPr>
      <w:bookmarkStart w:id="60" w:name="_Toc67755747"/>
      <w:bookmarkStart w:id="61" w:name="_Toc77392563"/>
      <w:r>
        <w:t>Document Guidelines</w:t>
      </w:r>
      <w:bookmarkEnd w:id="60"/>
      <w:bookmarkEnd w:id="61"/>
    </w:p>
    <w:p w:rsidR="00160B81" w:rsidRPr="003A1956" w:rsidRDefault="00160B81" w:rsidP="00160B81">
      <w:pPr>
        <w:ind w:left="590"/>
        <w:rPr>
          <w:rFonts w:cs="Arial"/>
        </w:rPr>
      </w:pPr>
      <w:bookmarkStart w:id="62" w:name="Omitted"/>
      <w:bookmarkStart w:id="63" w:name="_Project_Charter_Document_Sections_O"/>
      <w:bookmarkStart w:id="64" w:name="_Project_Quality_Plan_Sections_Omitt"/>
      <w:bookmarkStart w:id="65" w:name="_Toc527953329"/>
      <w:bookmarkStart w:id="66" w:name="_Toc67755752"/>
      <w:bookmarkEnd w:id="62"/>
      <w:bookmarkEnd w:id="63"/>
      <w:bookmarkEnd w:id="64"/>
    </w:p>
    <w:p w:rsidR="002D5392" w:rsidRDefault="00C27667" w:rsidP="003A1956">
      <w:pPr>
        <w:pStyle w:val="Heading2"/>
        <w:spacing w:before="480" w:after="240"/>
      </w:pPr>
      <w:bookmarkStart w:id="67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65"/>
      <w:bookmarkEnd w:id="66"/>
      <w:bookmarkEnd w:id="67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F87F67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846" w:rsidRDefault="00943846">
      <w:r>
        <w:separator/>
      </w:r>
    </w:p>
  </w:endnote>
  <w:endnote w:type="continuationSeparator" w:id="0">
    <w:p w:rsidR="00943846" w:rsidRDefault="00943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DF1D07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F87F67">
      <w:rPr>
        <w:noProof/>
        <w:sz w:val="18"/>
        <w:szCs w:val="18"/>
      </w:rPr>
      <w:t>6/12/2017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846" w:rsidRDefault="00943846">
      <w:r>
        <w:separator/>
      </w:r>
    </w:p>
  </w:footnote>
  <w:footnote w:type="continuationSeparator" w:id="0">
    <w:p w:rsidR="00943846" w:rsidRDefault="00943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211D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417C4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24329"/>
    <w:rsid w:val="00940018"/>
    <w:rsid w:val="009435EB"/>
    <w:rsid w:val="00943846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009D7"/>
    <w:rsid w:val="00C139EE"/>
    <w:rsid w:val="00C13EAB"/>
    <w:rsid w:val="00C21A5A"/>
    <w:rsid w:val="00C2543E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DF1D07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87F67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BCE751"/>
  <w15:docId w15:val="{ADA1E661-6ECA-4A2B-BF1D-DE4FBDBD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2" ma:contentTypeDescription="Create a new document." ma:contentTypeScope="" ma:versionID="b5a127a871ab3f72f4ae771edd986a8c">
  <xsd:schema xmlns:xsd="http://www.w3.org/2001/XMLSchema" xmlns:xs="http://www.w3.org/2001/XMLSchema" xmlns:p="http://schemas.microsoft.com/office/2006/metadata/properties" xmlns:ns2="3914f687-62ca-454b-8f1a-76cc161c79b5" targetNamespace="http://schemas.microsoft.com/office/2006/metadata/properties" ma:root="true" ma:fieldsID="c1ae1a44b1b31a8cf9dbf2fc08903f82" ns2:_="">
    <xsd:import namespace="3914f687-62ca-454b-8f1a-76cc161c7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4f687-62ca-454b-8f1a-76cc161c7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BD0A8B-C740-4175-8FDD-A1E7BBBA01C1}"/>
</file>

<file path=customXml/itemProps2.xml><?xml version="1.0" encoding="utf-8"?>
<ds:datastoreItem xmlns:ds="http://schemas.openxmlformats.org/officeDocument/2006/customXml" ds:itemID="{327544C7-289D-4DED-A921-05D2D30BD97F}"/>
</file>

<file path=customXml/itemProps3.xml><?xml version="1.0" encoding="utf-8"?>
<ds:datastoreItem xmlns:ds="http://schemas.openxmlformats.org/officeDocument/2006/customXml" ds:itemID="{4907B3CA-FD70-4EA0-87C3-108F2A950B5C}"/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2</TotalTime>
  <Pages>1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Marc Anthony Nares</cp:lastModifiedBy>
  <cp:revision>4</cp:revision>
  <cp:lastPrinted>2004-07-12T06:29:00Z</cp:lastPrinted>
  <dcterms:created xsi:type="dcterms:W3CDTF">2017-06-12T14:54:00Z</dcterms:created>
  <dcterms:modified xsi:type="dcterms:W3CDTF">2017-06-12T14:55:00Z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ContentTypeId">
    <vt:lpwstr>0x010100988DF69CA0FE27418CBEC084F8902FA5</vt:lpwstr>
  </property>
</Properties>
</file>