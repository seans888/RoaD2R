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5728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B74B4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bookmarkStart w:id="0" w:name="_GoBack"/>
      <w:bookmarkEnd w:id="0"/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95728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728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72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572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5728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728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72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572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CB6B6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B6B6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6314C3">
        <w:t>Ms. Roselle Wednesday Gardon</w:t>
      </w:r>
    </w:p>
    <w:p w:rsidR="00160B81" w:rsidRPr="006314C3" w:rsidRDefault="00963A8A" w:rsidP="006314C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CB6B6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bookmarkEnd w:id="57"/>
    <w:p w:rsidR="003A1956" w:rsidRDefault="003A1956" w:rsidP="008837EF"/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284" w:rsidRDefault="00957284">
      <w:r>
        <w:separator/>
      </w:r>
    </w:p>
  </w:endnote>
  <w:endnote w:type="continuationSeparator" w:id="0">
    <w:p w:rsidR="00957284" w:rsidRDefault="0095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B6B64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B6B64">
      <w:rPr>
        <w:noProof/>
        <w:sz w:val="18"/>
        <w:szCs w:val="18"/>
      </w:rPr>
      <w:t>9/4/2017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284" w:rsidRDefault="00957284">
      <w:r>
        <w:separator/>
      </w:r>
    </w:p>
  </w:footnote>
  <w:footnote w:type="continuationSeparator" w:id="0">
    <w:p w:rsidR="00957284" w:rsidRDefault="00957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4EE4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5C5"/>
    <w:rsid w:val="005C6B99"/>
    <w:rsid w:val="005D00AA"/>
    <w:rsid w:val="005F7092"/>
    <w:rsid w:val="005F7DD6"/>
    <w:rsid w:val="00606E33"/>
    <w:rsid w:val="00621C6B"/>
    <w:rsid w:val="006240A1"/>
    <w:rsid w:val="006314C3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C5562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37EF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28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4B41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B6B64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C9B17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A2C426-AA60-4DD1-9D30-4ACA382A35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8D029-4F7D-410D-BAD0-9087300842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C090F3-34EB-4592-8356-BAED5279E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9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13</cp:revision>
  <cp:lastPrinted>2004-07-12T06:29:00Z</cp:lastPrinted>
  <dcterms:created xsi:type="dcterms:W3CDTF">2017-06-12T14:54:00Z</dcterms:created>
  <dcterms:modified xsi:type="dcterms:W3CDTF">2017-09-03T21:58:00Z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