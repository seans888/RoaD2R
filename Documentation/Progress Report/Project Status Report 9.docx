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B8464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2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52AF1">
        <w:rPr>
          <w:rFonts w:cs="Arial"/>
          <w:b/>
          <w:sz w:val="22"/>
          <w:szCs w:val="22"/>
        </w:rPr>
        <w:t xml:space="preserve"> </w:t>
      </w:r>
      <w:bookmarkStart w:id="0" w:name="_GoBack"/>
      <w:r w:rsidR="00885FC8">
        <w:rPr>
          <w:rFonts w:cs="Arial"/>
          <w:b/>
          <w:sz w:val="22"/>
          <w:szCs w:val="22"/>
        </w:rPr>
        <w:t xml:space="preserve">Identifying Fake News In </w:t>
      </w:r>
      <w:r w:rsidR="00B8464E">
        <w:rPr>
          <w:rFonts w:cs="Arial"/>
          <w:b/>
          <w:sz w:val="22"/>
          <w:szCs w:val="22"/>
        </w:rPr>
        <w:t>Social Media Sites</w:t>
      </w:r>
      <w:bookmarkEnd w:id="0"/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of Computing and Information Technology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Attendance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6A549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2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C61EF" w:rsidRPr="003557E7" w:rsidRDefault="00FC61EF" w:rsidP="00FC61E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60EA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02D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CRUZ, Joshua Spark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F01D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7B777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83B6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</w:tc>
        <w:tc>
          <w:tcPr>
            <w:tcW w:w="4140" w:type="dxa"/>
          </w:tcPr>
          <w:p w:rsidR="007845AF" w:rsidRPr="003557E7" w:rsidRDefault="00083B6A" w:rsidP="00083B6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7845AF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7845AF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083B6A" w:rsidRPr="003557E7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</w:tc>
      </w:tr>
      <w:tr w:rsidR="00083B6A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Class Diagram</w:t>
            </w:r>
          </w:p>
          <w:p w:rsidR="00083B6A" w:rsidRDefault="00083B6A" w:rsidP="00083B6A">
            <w:pPr>
              <w:pStyle w:val="TableText"/>
              <w:spacing w:before="20" w:after="60"/>
              <w:ind w:left="734"/>
              <w:rPr>
                <w:rFonts w:cs="Arial"/>
                <w:sz w:val="20"/>
              </w:rPr>
            </w:pPr>
          </w:p>
        </w:tc>
      </w:tr>
      <w:tr w:rsidR="00FC711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C711C" w:rsidRDefault="00FC71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FC711C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</w:t>
            </w:r>
            <w:r w:rsidR="00FC711C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FC711C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2176C8" w:rsidRP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</w:tc>
      </w:tr>
      <w:tr w:rsidR="002176C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07/26/17</w:t>
            </w:r>
          </w:p>
        </w:tc>
        <w:tc>
          <w:tcPr>
            <w:tcW w:w="1980" w:type="dxa"/>
          </w:tcPr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Topic </w:t>
            </w:r>
          </w:p>
        </w:tc>
      </w:tr>
      <w:tr w:rsidR="00885FC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85FC8" w:rsidRDefault="00885F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885FC8" w:rsidRDefault="00885FC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SYSADD1</w:t>
            </w:r>
            <w:r w:rsidR="00885FC8">
              <w:rPr>
                <w:rFonts w:cs="Arial"/>
                <w:sz w:val="20"/>
              </w:rPr>
              <w:t xml:space="preserve"> Paper</w:t>
            </w:r>
          </w:p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  <w:tr w:rsidR="0010382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03828" w:rsidRDefault="0010382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103828" w:rsidRDefault="0010382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08//07/17</w:t>
            </w:r>
          </w:p>
        </w:tc>
        <w:tc>
          <w:tcPr>
            <w:tcW w:w="1980" w:type="dxa"/>
          </w:tcPr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103828" w:rsidRDefault="0010382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  <w:tr w:rsidR="00D60EA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60EA7" w:rsidRDefault="00D60EA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60" w:type="dxa"/>
          </w:tcPr>
          <w:p w:rsidR="00D60EA7" w:rsidRDefault="00D60EA7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08/14/17</w:t>
            </w:r>
          </w:p>
        </w:tc>
        <w:tc>
          <w:tcPr>
            <w:tcW w:w="1980" w:type="dxa"/>
          </w:tcPr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</w:tc>
        <w:tc>
          <w:tcPr>
            <w:tcW w:w="4140" w:type="dxa"/>
          </w:tcPr>
          <w:p w:rsidR="00D60EA7" w:rsidRDefault="00D60EA7" w:rsidP="00205FB7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2176C8">
          <w:rPr>
            <w:noProof/>
            <w:webHidden/>
          </w:rPr>
          <w:t>3</w:t>
        </w:r>
      </w:hyperlink>
    </w:p>
    <w:p w:rsidR="00080D2B" w:rsidRDefault="006A549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A549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A549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A549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A549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A549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A549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066613" w:rsidP="003A1956">
      <w:pPr>
        <w:pStyle w:val="BodyText2"/>
        <w:spacing w:after="0" w:line="240" w:lineRule="auto"/>
        <w:ind w:left="590"/>
      </w:pPr>
      <w:r>
        <w:t xml:space="preserve">The Project Status Report is a document that Project Managers may use as a means of formal regular reporting on the status of a project to key project stakeholders.  </w:t>
      </w:r>
    </w:p>
    <w:bookmarkEnd w:id="19"/>
    <w:p w:rsidR="003A1956" w:rsidRDefault="00B8464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2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20544A" w:rsidRDefault="00083B6A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083B6A" w:rsidRPr="003A1956" w:rsidRDefault="002C6BFD" w:rsidP="00083B6A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="00D60EA7">
        <w:rPr>
          <w:rFonts w:ascii="Arial" w:hAnsi="Arial" w:cs="Arial"/>
          <w:color w:val="000000"/>
          <w:sz w:val="20"/>
          <w:szCs w:val="20"/>
        </w:rPr>
        <w:t>evelopment of prototype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8"/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3" w:name="Text9"/>
      <w:bookmarkEnd w:id="22"/>
      <w:r>
        <w:rPr>
          <w:rFonts w:ascii="Arial" w:hAnsi="Arial" w:cs="Arial"/>
          <w:color w:val="000000"/>
          <w:sz w:val="20"/>
          <w:szCs w:val="20"/>
        </w:rPr>
        <w:t>Risk Management Support</w:t>
      </w:r>
    </w:p>
    <w:p w:rsidR="002577DB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None</w:t>
      </w:r>
    </w:p>
    <w:bookmarkEnd w:id="23"/>
    <w:p w:rsidR="00D916B6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</w:t>
      </w:r>
    </w:p>
    <w:p w:rsidR="002577DB" w:rsidRDefault="00D60EA7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Working prototype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Recommendation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Pr="003A1956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577DB" w:rsidRPr="002577DB" w:rsidRDefault="002577DB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Marc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577DB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577D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6/12/17 - ??/??/??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4F65C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Documentation and diagrams are all done. Working prototype is still on progress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066613">
              <w:rPr>
                <w:b w:val="0"/>
              </w:rPr>
              <w:t xml:space="preserve"> Possibility of topic change  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D234D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577DB" w:rsidRDefault="002577D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2176C8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577D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Creating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Acquiring an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Ms. Roselle </w:t>
                  </w:r>
                  <w:proofErr w:type="spellStart"/>
                  <w:r>
                    <w:t>Gardon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SYSADD1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8402A7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6E4F20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CB7225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C535EB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68318D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2C6BFD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2C6BFD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2C6BFD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2C6BFD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15546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2C6BFD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176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2176C8" w:rsidRPr="00C13EAB" w:rsidRDefault="002176C8" w:rsidP="002176C8">
                  <w:r w:rsidRPr="00C13EAB">
                    <w:t xml:space="preserve">Milestone </w:t>
                  </w:r>
                  <w:r>
                    <w:t>3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</w:tr>
            <w:tr w:rsidR="002176C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176C8" w:rsidRPr="00C13EAB" w:rsidRDefault="002176C8" w:rsidP="002176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of Topic Consultation with Ms. Roselle </w:t>
                  </w:r>
                  <w:proofErr w:type="spellStart"/>
                  <w:r>
                    <w:t>Gardon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07/17/2017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176C8" w:rsidRPr="00C13EAB" w:rsidRDefault="002176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spacing w:before="40" w:after="40"/>
                  </w:pPr>
                  <w:r>
                    <w:t>Milestone 4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</w:tr>
            <w:tr w:rsidR="008B3DB0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B3DB0" w:rsidRDefault="008B3DB0" w:rsidP="008B3DB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a new topic</w:t>
                  </w:r>
                </w:p>
              </w:tc>
              <w:tc>
                <w:tcPr>
                  <w:tcW w:w="1250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Consultation of new topic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07/31/2017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10382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Milestone 5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</w:tr>
            <w:tr w:rsidR="0010382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4F65C1" w:rsidP="0010382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Consultation </w:t>
                  </w:r>
                  <w:proofErr w:type="spellStart"/>
                  <w:r>
                    <w:t>with</w:t>
                  </w:r>
                  <w:r w:rsidR="00103828">
                    <w:t>Ms</w:t>
                  </w:r>
                  <w:proofErr w:type="spellEnd"/>
                  <w:r w:rsidR="00103828">
                    <w:t>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08/07/2017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60EA7" w:rsidRPr="00C13EAB" w:rsidTr="00D60E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63"/>
              </w:trPr>
              <w:tc>
                <w:tcPr>
                  <w:tcW w:w="2968" w:type="dxa"/>
                  <w:vAlign w:val="top"/>
                </w:tcPr>
                <w:p w:rsidR="004F65C1" w:rsidRDefault="00D60EA7" w:rsidP="004F65C1">
                  <w:pPr>
                    <w:spacing w:before="40" w:after="40"/>
                  </w:pPr>
                  <w:r>
                    <w:t>Milestone 6</w:t>
                  </w:r>
                </w:p>
              </w:tc>
              <w:tc>
                <w:tcPr>
                  <w:tcW w:w="1250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</w:p>
              </w:tc>
            </w:tr>
            <w:tr w:rsidR="00D60EA7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60EA7" w:rsidRDefault="00D60EA7" w:rsidP="004F65C1">
                  <w:pPr>
                    <w:pStyle w:val="ListParagraph"/>
                    <w:numPr>
                      <w:ilvl w:val="0"/>
                      <w:numId w:val="19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  <w:r>
                    <w:t>08/14/2017</w:t>
                  </w:r>
                </w:p>
              </w:tc>
              <w:tc>
                <w:tcPr>
                  <w:tcW w:w="1606" w:type="dxa"/>
                  <w:vAlign w:val="top"/>
                </w:tcPr>
                <w:p w:rsidR="00D60EA7" w:rsidRDefault="002C6BFD" w:rsidP="00103828">
                  <w:pPr>
                    <w:spacing w:before="40" w:after="40"/>
                  </w:pPr>
                  <w:r>
                    <w:t>3</w:t>
                  </w:r>
                  <w:r w:rsidR="00D60EA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60EA7" w:rsidRPr="00D60EA7" w:rsidRDefault="00D60EA7" w:rsidP="00103828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Schedule]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E37AD" w:rsidP="00D6695C">
                  <w:r>
                    <w:t>Working Prototype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E37AD" w:rsidP="008F4C3C">
                  <w:r>
                    <w:t>Behind Schedule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</w:tbl>
    <w:p w:rsidR="00083B6A" w:rsidRDefault="00083B6A" w:rsidP="009301FE">
      <w:pPr>
        <w:spacing w:before="240" w:after="240"/>
      </w:pPr>
    </w:p>
    <w:p w:rsidR="003A1956" w:rsidRDefault="00B8464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2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66613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66613">
        <w:t xml:space="preserve">Ms. Roselle Wednesday </w:t>
      </w:r>
      <w:proofErr w:type="spellStart"/>
      <w:r w:rsidR="00066613">
        <w:t>Gardon</w:t>
      </w:r>
      <w:proofErr w:type="spellEnd"/>
    </w:p>
    <w:p w:rsidR="00160B81" w:rsidRPr="00066613" w:rsidRDefault="00963A8A" w:rsidP="00066613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B8464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2" o:title="BD10290_"/>
          </v:shape>
        </w:pict>
      </w:r>
    </w:p>
    <w:bookmarkEnd w:id="28"/>
    <w:p w:rsidR="003A1956" w:rsidRDefault="003A1956" w:rsidP="00083B6A"/>
    <w:sectPr w:rsidR="003A1956" w:rsidSect="003A1956">
      <w:headerReference w:type="default" r:id="rId13"/>
      <w:footerReference w:type="default" r:id="rId14"/>
      <w:footerReference w:type="first" r:id="rId15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497" w:rsidRDefault="006A5497">
      <w:r>
        <w:separator/>
      </w:r>
    </w:p>
  </w:endnote>
  <w:endnote w:type="continuationSeparator" w:id="0">
    <w:p w:rsidR="006A5497" w:rsidRDefault="006A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B8464E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8464E">
      <w:rPr>
        <w:noProof/>
        <w:sz w:val="18"/>
        <w:szCs w:val="18"/>
      </w:rPr>
      <w:t>9/4/2017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Default="00F22B07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</w:t>
    </w:r>
    <w:r w:rsidR="007B777F">
      <w:rPr>
        <w:b/>
        <w:sz w:val="18"/>
        <w:szCs w:val="18"/>
      </w:rPr>
      <w:t>l</w:t>
    </w:r>
  </w:p>
  <w:p w:rsidR="007B777F" w:rsidRPr="007B777F" w:rsidRDefault="007B777F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Project Status Report – July 10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497" w:rsidRDefault="006A5497">
      <w:r>
        <w:separator/>
      </w:r>
    </w:p>
  </w:footnote>
  <w:footnote w:type="continuationSeparator" w:id="0">
    <w:p w:rsidR="006A5497" w:rsidRDefault="006A5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5966A10"/>
    <w:multiLevelType w:val="hybridMultilevel"/>
    <w:tmpl w:val="8A6A6B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6EE1"/>
    <w:multiLevelType w:val="hybridMultilevel"/>
    <w:tmpl w:val="74A2EF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322FB"/>
    <w:multiLevelType w:val="hybridMultilevel"/>
    <w:tmpl w:val="66D0B4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22A2E"/>
    <w:multiLevelType w:val="hybridMultilevel"/>
    <w:tmpl w:val="A016D8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9B7"/>
    <w:multiLevelType w:val="hybridMultilevel"/>
    <w:tmpl w:val="56E60F0E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E1058F4"/>
    <w:multiLevelType w:val="hybridMultilevel"/>
    <w:tmpl w:val="C63215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EC548E"/>
    <w:multiLevelType w:val="hybridMultilevel"/>
    <w:tmpl w:val="013A54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7A47684"/>
    <w:multiLevelType w:val="hybridMultilevel"/>
    <w:tmpl w:val="FD822DCE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FC78E1"/>
    <w:multiLevelType w:val="hybridMultilevel"/>
    <w:tmpl w:val="32007C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E395C"/>
    <w:multiLevelType w:val="hybridMultilevel"/>
    <w:tmpl w:val="6F489E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23685"/>
    <w:multiLevelType w:val="hybridMultilevel"/>
    <w:tmpl w:val="7D9C62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F7281"/>
    <w:multiLevelType w:val="hybridMultilevel"/>
    <w:tmpl w:val="D1B8037E"/>
    <w:lvl w:ilvl="0" w:tplc="1406AC20">
      <w:start w:val="1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916205C"/>
    <w:multiLevelType w:val="hybridMultilevel"/>
    <w:tmpl w:val="40763C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7E48751F"/>
    <w:multiLevelType w:val="hybridMultilevel"/>
    <w:tmpl w:val="E9CE07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17"/>
  </w:num>
  <w:num w:numId="7">
    <w:abstractNumId w:val="9"/>
  </w:num>
  <w:num w:numId="8">
    <w:abstractNumId w:val="9"/>
  </w:num>
  <w:num w:numId="9">
    <w:abstractNumId w:val="9"/>
  </w:num>
  <w:num w:numId="10">
    <w:abstractNumId w:val="5"/>
  </w:num>
  <w:num w:numId="11">
    <w:abstractNumId w:val="15"/>
  </w:num>
  <w:num w:numId="12">
    <w:abstractNumId w:val="16"/>
  </w:num>
  <w:num w:numId="13">
    <w:abstractNumId w:val="18"/>
  </w:num>
  <w:num w:numId="14">
    <w:abstractNumId w:val="1"/>
  </w:num>
  <w:num w:numId="15">
    <w:abstractNumId w:val="6"/>
  </w:num>
  <w:num w:numId="16">
    <w:abstractNumId w:val="12"/>
  </w:num>
  <w:num w:numId="17">
    <w:abstractNumId w:val="14"/>
  </w:num>
  <w:num w:numId="18">
    <w:abstractNumId w:val="3"/>
  </w:num>
  <w:num w:numId="19">
    <w:abstractNumId w:val="10"/>
  </w:num>
  <w:num w:numId="20">
    <w:abstractNumId w:val="4"/>
  </w:num>
  <w:num w:numId="21">
    <w:abstractNumId w:val="13"/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234F"/>
    <w:rsid w:val="00022CA9"/>
    <w:rsid w:val="0003155D"/>
    <w:rsid w:val="00033DBD"/>
    <w:rsid w:val="0004461F"/>
    <w:rsid w:val="000472CA"/>
    <w:rsid w:val="000508DA"/>
    <w:rsid w:val="00051932"/>
    <w:rsid w:val="00054E75"/>
    <w:rsid w:val="00066613"/>
    <w:rsid w:val="000722CE"/>
    <w:rsid w:val="000747F6"/>
    <w:rsid w:val="00077623"/>
    <w:rsid w:val="00080913"/>
    <w:rsid w:val="00080D2B"/>
    <w:rsid w:val="00083B6A"/>
    <w:rsid w:val="00093E8C"/>
    <w:rsid w:val="000A0C6A"/>
    <w:rsid w:val="000A3989"/>
    <w:rsid w:val="000B1121"/>
    <w:rsid w:val="000B2A3C"/>
    <w:rsid w:val="000C1586"/>
    <w:rsid w:val="000C30CC"/>
    <w:rsid w:val="000D40A2"/>
    <w:rsid w:val="000E2EEF"/>
    <w:rsid w:val="000E339F"/>
    <w:rsid w:val="000E3F1A"/>
    <w:rsid w:val="000F1BEC"/>
    <w:rsid w:val="00100287"/>
    <w:rsid w:val="00103828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05FB7"/>
    <w:rsid w:val="00210D35"/>
    <w:rsid w:val="00216E76"/>
    <w:rsid w:val="002176C8"/>
    <w:rsid w:val="00220045"/>
    <w:rsid w:val="00244592"/>
    <w:rsid w:val="00251044"/>
    <w:rsid w:val="00256430"/>
    <w:rsid w:val="002577DB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C6BFD"/>
    <w:rsid w:val="002D2CE8"/>
    <w:rsid w:val="002D5392"/>
    <w:rsid w:val="002E1753"/>
    <w:rsid w:val="002E63DC"/>
    <w:rsid w:val="002F01DA"/>
    <w:rsid w:val="00302D6B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16A8"/>
    <w:rsid w:val="004D2769"/>
    <w:rsid w:val="004F65C1"/>
    <w:rsid w:val="004F6761"/>
    <w:rsid w:val="00500E9A"/>
    <w:rsid w:val="00524BE7"/>
    <w:rsid w:val="005259A2"/>
    <w:rsid w:val="005272F4"/>
    <w:rsid w:val="00534D52"/>
    <w:rsid w:val="0056558C"/>
    <w:rsid w:val="00566AE9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318D"/>
    <w:rsid w:val="0069049A"/>
    <w:rsid w:val="00695452"/>
    <w:rsid w:val="006A5497"/>
    <w:rsid w:val="006A7413"/>
    <w:rsid w:val="006B050D"/>
    <w:rsid w:val="006B1074"/>
    <w:rsid w:val="006B6AFF"/>
    <w:rsid w:val="006C2875"/>
    <w:rsid w:val="006C60A6"/>
    <w:rsid w:val="006D53EE"/>
    <w:rsid w:val="006E4B62"/>
    <w:rsid w:val="006E4F20"/>
    <w:rsid w:val="006E5963"/>
    <w:rsid w:val="006E6774"/>
    <w:rsid w:val="007040E7"/>
    <w:rsid w:val="00715546"/>
    <w:rsid w:val="00725F8B"/>
    <w:rsid w:val="00727E83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777F"/>
    <w:rsid w:val="007C31D8"/>
    <w:rsid w:val="007E093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02A7"/>
    <w:rsid w:val="00842713"/>
    <w:rsid w:val="00844E0A"/>
    <w:rsid w:val="00845A84"/>
    <w:rsid w:val="008465A8"/>
    <w:rsid w:val="00865D2C"/>
    <w:rsid w:val="008769EF"/>
    <w:rsid w:val="00883299"/>
    <w:rsid w:val="00885FC8"/>
    <w:rsid w:val="0088693C"/>
    <w:rsid w:val="008A23C9"/>
    <w:rsid w:val="008A6712"/>
    <w:rsid w:val="008A73E6"/>
    <w:rsid w:val="008B3D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01FE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34D9"/>
    <w:rsid w:val="00AC1680"/>
    <w:rsid w:val="00AE095C"/>
    <w:rsid w:val="00AF3151"/>
    <w:rsid w:val="00AF4C81"/>
    <w:rsid w:val="00B118C0"/>
    <w:rsid w:val="00B120AE"/>
    <w:rsid w:val="00B22714"/>
    <w:rsid w:val="00B25572"/>
    <w:rsid w:val="00B32C55"/>
    <w:rsid w:val="00B34BA9"/>
    <w:rsid w:val="00B566A3"/>
    <w:rsid w:val="00B75410"/>
    <w:rsid w:val="00B8436F"/>
    <w:rsid w:val="00B8464E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AF1"/>
    <w:rsid w:val="00C535EB"/>
    <w:rsid w:val="00C5488C"/>
    <w:rsid w:val="00C76BAB"/>
    <w:rsid w:val="00C805B3"/>
    <w:rsid w:val="00CB3366"/>
    <w:rsid w:val="00CB7225"/>
    <w:rsid w:val="00CD4105"/>
    <w:rsid w:val="00CF6029"/>
    <w:rsid w:val="00D0286D"/>
    <w:rsid w:val="00D0658C"/>
    <w:rsid w:val="00D15852"/>
    <w:rsid w:val="00D234D0"/>
    <w:rsid w:val="00D3247B"/>
    <w:rsid w:val="00D5125D"/>
    <w:rsid w:val="00D515FE"/>
    <w:rsid w:val="00D52CF5"/>
    <w:rsid w:val="00D60EA7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63538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C61EF"/>
    <w:rsid w:val="00FC711C"/>
    <w:rsid w:val="00FE0ABE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9A8A21"/>
  <w15:docId w15:val="{C463E1A6-E194-4B1F-8B7D-6597151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88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FBEF6-5482-41EE-A68D-B629D36C4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03706D-8652-4E86-A345-F572B1410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CBC30-CB07-4C53-B333-C95215176B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84A6A0-8420-4511-8BC9-EFB55EA0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14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Aleo De Leon</cp:lastModifiedBy>
  <cp:revision>17</cp:revision>
  <cp:lastPrinted>2004-07-12T06:29:00Z</cp:lastPrinted>
  <dcterms:created xsi:type="dcterms:W3CDTF">2017-08-07T19:38:00Z</dcterms:created>
  <dcterms:modified xsi:type="dcterms:W3CDTF">2017-09-03T21:56:00Z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