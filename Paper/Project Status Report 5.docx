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A412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Study on Different Algorithms and Methods to Implement a Classroom Attendance System Based on Face Recognition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bookmarkStart w:id="0" w:name="_GoBack"/>
      <w:bookmarkEnd w:id="0"/>
    </w:p>
    <w:p w:rsidR="00AC1680" w:rsidRDefault="002A412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Holgado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2A412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12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12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12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12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A412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A412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9"/>
    <w:p w:rsidR="003A1956" w:rsidRDefault="00C40D5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C40D58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researchers aims to study the different algorithms for face recognition</w:t>
      </w:r>
      <w:r w:rsidR="002176C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3" w:name="Text9"/>
      <w:bookmarkEnd w:id="22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3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of topic due to the difficulty of the project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C40D58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Change of topic due to the difficulty of the project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</w:t>
            </w:r>
            <w:r w:rsidR="00C40D58">
              <w:rPr>
                <w:b w:val="0"/>
              </w:rPr>
              <w:t xml:space="preserve"> Study on Different Algorithms for Face Recognition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Creating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Had a project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87%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07/08/17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07/16/17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Pr="00C13EAB" w:rsidRDefault="00066613" w:rsidP="0006661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2176C8" w:rsidP="00D6695C">
                  <w:r>
                    <w:t xml:space="preserve">Changing of topic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66613" w:rsidP="008F4C3C">
                  <w:r>
                    <w:t>On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083B6A" w:rsidRDefault="00083B6A" w:rsidP="003A1956">
      <w:pPr>
        <w:spacing w:before="240" w:after="240"/>
        <w:jc w:val="center"/>
      </w:pPr>
    </w:p>
    <w:p w:rsidR="003A1956" w:rsidRDefault="00C40D5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>Ms. Roselle Wednesday Gardon</w:t>
      </w:r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C40D5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126" w:rsidRDefault="002A4126">
      <w:r>
        <w:separator/>
      </w:r>
    </w:p>
  </w:endnote>
  <w:endnote w:type="continuationSeparator" w:id="0">
    <w:p w:rsidR="002A4126" w:rsidRDefault="002A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40D58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40D58">
      <w:rPr>
        <w:noProof/>
        <w:sz w:val="18"/>
        <w:szCs w:val="18"/>
      </w:rPr>
      <w:t>7/26/2017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126" w:rsidRDefault="002A4126">
      <w:r>
        <w:separator/>
      </w:r>
    </w:p>
  </w:footnote>
  <w:footnote w:type="continuationSeparator" w:id="0">
    <w:p w:rsidR="002A4126" w:rsidRDefault="002A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3989"/>
    <w:rsid w:val="000B1121"/>
    <w:rsid w:val="000B2A3C"/>
    <w:rsid w:val="000C1586"/>
    <w:rsid w:val="000C30CC"/>
    <w:rsid w:val="000D40A2"/>
    <w:rsid w:val="000E2EEF"/>
    <w:rsid w:val="000E339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4126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58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5B090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B449A-9632-457E-87B2-2173052AA16F}"/>
</file>

<file path=customXml/itemProps2.xml><?xml version="1.0" encoding="utf-8"?>
<ds:datastoreItem xmlns:ds="http://schemas.openxmlformats.org/officeDocument/2006/customXml" ds:itemID="{70C34C4B-4ACB-4F65-89D1-E3F6299376E3}"/>
</file>

<file path=customXml/itemProps3.xml><?xml version="1.0" encoding="utf-8"?>
<ds:datastoreItem xmlns:ds="http://schemas.openxmlformats.org/officeDocument/2006/customXml" ds:itemID="{456FEC7E-A103-4B4B-8368-966965241118}"/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3</cp:revision>
  <cp:lastPrinted>2004-07-12T06:29:00Z</cp:lastPrinted>
  <dcterms:created xsi:type="dcterms:W3CDTF">2017-07-26T03:03:00Z</dcterms:created>
  <dcterms:modified xsi:type="dcterms:W3CDTF">2017-07-26T03:03:00Z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