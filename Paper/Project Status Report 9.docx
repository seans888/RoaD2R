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D60EA7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2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52AF1">
        <w:rPr>
          <w:rFonts w:cs="Arial"/>
          <w:b/>
          <w:sz w:val="22"/>
          <w:szCs w:val="22"/>
        </w:rPr>
        <w:t xml:space="preserve"> </w:t>
      </w:r>
      <w:r w:rsidR="00885FC8">
        <w:rPr>
          <w:rFonts w:cs="Arial"/>
          <w:b/>
          <w:sz w:val="22"/>
          <w:szCs w:val="22"/>
        </w:rPr>
        <w:t xml:space="preserve">Identifying Fake News </w:t>
      </w:r>
      <w:proofErr w:type="gramStart"/>
      <w:r w:rsidR="00885FC8">
        <w:rPr>
          <w:rFonts w:cs="Arial"/>
          <w:b/>
          <w:sz w:val="22"/>
          <w:szCs w:val="22"/>
        </w:rPr>
        <w:t>In</w:t>
      </w:r>
      <w:proofErr w:type="gramEnd"/>
      <w:r w:rsidR="00885FC8">
        <w:rPr>
          <w:rFonts w:cs="Arial"/>
          <w:b/>
          <w:sz w:val="22"/>
          <w:szCs w:val="22"/>
        </w:rPr>
        <w:t xml:space="preserve"> Facebook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52AF1">
        <w:rPr>
          <w:rFonts w:cs="Arial"/>
          <w:b/>
          <w:sz w:val="22"/>
          <w:szCs w:val="22"/>
        </w:rPr>
        <w:t xml:space="preserve"> School of Computing and Information Technology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C52AF1">
        <w:rPr>
          <w:rFonts w:cs="Arial"/>
          <w:b/>
          <w:sz w:val="22"/>
          <w:szCs w:val="22"/>
        </w:rPr>
        <w:t xml:space="preserve"> School Attendance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B32C55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2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1"/>
        <w:gridCol w:w="4271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C61E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NARES, Marc Anthony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C61EF" w:rsidRPr="003557E7" w:rsidRDefault="00FC61EF" w:rsidP="00FC61E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 LEON, </w:t>
            </w: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Ralph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C61E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HOLGADO, Wyatt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60EA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02D6B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02D6B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CRUZ, Joshua Spark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02D6B" w:rsidRPr="003557E7" w:rsidRDefault="00302D6B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F01DA" w:rsidP="002F01DA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7B777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De Leon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083B6A" w:rsidP="002F01DA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</w:tc>
        <w:tc>
          <w:tcPr>
            <w:tcW w:w="4140" w:type="dxa"/>
          </w:tcPr>
          <w:p w:rsidR="007845AF" w:rsidRPr="003557E7" w:rsidRDefault="00083B6A" w:rsidP="00083B6A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7845AF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083B6A" w:rsidRPr="003557E7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De Leon</w:t>
            </w:r>
          </w:p>
        </w:tc>
        <w:tc>
          <w:tcPr>
            <w:tcW w:w="4140" w:type="dxa"/>
          </w:tcPr>
          <w:p w:rsidR="007845AF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083B6A" w:rsidRPr="003557E7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 Diagram</w:t>
            </w:r>
          </w:p>
        </w:tc>
      </w:tr>
      <w:tr w:rsidR="00083B6A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07/10/17</w:t>
            </w:r>
          </w:p>
        </w:tc>
        <w:tc>
          <w:tcPr>
            <w:tcW w:w="1980" w:type="dxa"/>
          </w:tcPr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083B6A" w:rsidRDefault="00083B6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De Leon</w:t>
            </w:r>
          </w:p>
        </w:tc>
        <w:tc>
          <w:tcPr>
            <w:tcW w:w="4140" w:type="dxa"/>
          </w:tcPr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Component Diagram 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Composite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</w:t>
            </w:r>
          </w:p>
          <w:p w:rsidR="00083B6A" w:rsidRDefault="00083B6A" w:rsidP="00083B6A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Class Diagram</w:t>
            </w:r>
          </w:p>
          <w:p w:rsidR="00083B6A" w:rsidRDefault="00083B6A" w:rsidP="00083B6A">
            <w:pPr>
              <w:pStyle w:val="TableText"/>
              <w:spacing w:before="20" w:after="60"/>
              <w:ind w:left="734"/>
              <w:rPr>
                <w:rFonts w:cs="Arial"/>
                <w:sz w:val="20"/>
              </w:rPr>
            </w:pPr>
          </w:p>
        </w:tc>
      </w:tr>
      <w:tr w:rsidR="00FC711C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FC711C" w:rsidRDefault="00FC711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1.4</w:t>
            </w:r>
          </w:p>
        </w:tc>
        <w:tc>
          <w:tcPr>
            <w:tcW w:w="1260" w:type="dxa"/>
          </w:tcPr>
          <w:p w:rsidR="00FC711C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</w:t>
            </w:r>
            <w:r w:rsidR="00FC711C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FC711C" w:rsidRDefault="00FC711C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De Leon</w:t>
            </w:r>
          </w:p>
        </w:tc>
        <w:tc>
          <w:tcPr>
            <w:tcW w:w="4140" w:type="dxa"/>
          </w:tcPr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Deployment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Object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Communication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 Diagram</w:t>
            </w:r>
          </w:p>
          <w:p w:rsidR="00FC711C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Component Diagram 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Composite Diagram</w:t>
            </w:r>
          </w:p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</w:t>
            </w:r>
          </w:p>
          <w:p w:rsidR="002176C8" w:rsidRP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Class Diagram</w:t>
            </w:r>
          </w:p>
        </w:tc>
      </w:tr>
      <w:tr w:rsidR="002176C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176C8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2176C8" w:rsidRDefault="002176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07/26/17</w:t>
            </w:r>
          </w:p>
        </w:tc>
        <w:tc>
          <w:tcPr>
            <w:tcW w:w="1980" w:type="dxa"/>
          </w:tcPr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  <w:p w:rsidR="002176C8" w:rsidRDefault="002176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De Leon</w:t>
            </w:r>
          </w:p>
        </w:tc>
        <w:tc>
          <w:tcPr>
            <w:tcW w:w="4140" w:type="dxa"/>
          </w:tcPr>
          <w:p w:rsidR="002176C8" w:rsidRDefault="002176C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New Topic </w:t>
            </w:r>
          </w:p>
        </w:tc>
      </w:tr>
      <w:tr w:rsidR="00885FC8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85FC8" w:rsidRDefault="00885FC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885FC8" w:rsidRDefault="00885FC8" w:rsidP="00885FC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07/31/17</w:t>
            </w:r>
          </w:p>
        </w:tc>
        <w:tc>
          <w:tcPr>
            <w:tcW w:w="1980" w:type="dxa"/>
          </w:tcPr>
          <w:p w:rsidR="00885FC8" w:rsidRDefault="00885F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885FC8" w:rsidRDefault="00885F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De Leon</w:t>
            </w:r>
          </w:p>
          <w:p w:rsidR="00885FC8" w:rsidRDefault="00885FC8" w:rsidP="002176C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  <w:r>
              <w:rPr>
                <w:rFonts w:cs="Arial"/>
                <w:sz w:val="20"/>
              </w:rPr>
              <w:br/>
              <w:t>Joshua Cruz</w:t>
            </w:r>
          </w:p>
        </w:tc>
        <w:tc>
          <w:tcPr>
            <w:tcW w:w="4140" w:type="dxa"/>
          </w:tcPr>
          <w:p w:rsidR="00885FC8" w:rsidRDefault="000A0C6A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SYSADD1</w:t>
            </w:r>
            <w:r w:rsidR="00885FC8">
              <w:rPr>
                <w:rFonts w:cs="Arial"/>
                <w:sz w:val="20"/>
              </w:rPr>
              <w:t xml:space="preserve"> Paper</w:t>
            </w:r>
          </w:p>
          <w:p w:rsidR="00885FC8" w:rsidRDefault="000A0C6A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</w:t>
            </w:r>
          </w:p>
        </w:tc>
      </w:tr>
      <w:tr w:rsidR="0010382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03828" w:rsidRDefault="0010382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103828" w:rsidRDefault="00103828" w:rsidP="00885FC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08//07/17</w:t>
            </w:r>
          </w:p>
        </w:tc>
        <w:tc>
          <w:tcPr>
            <w:tcW w:w="1980" w:type="dxa"/>
          </w:tcPr>
          <w:p w:rsidR="00103828" w:rsidRDefault="00103828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103828" w:rsidRDefault="00103828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De Leon</w:t>
            </w:r>
          </w:p>
          <w:p w:rsidR="00103828" w:rsidRDefault="00103828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  <w:r>
              <w:rPr>
                <w:rFonts w:cs="Arial"/>
                <w:sz w:val="20"/>
              </w:rPr>
              <w:br/>
              <w:t>Joshua Cruz</w:t>
            </w:r>
          </w:p>
        </w:tc>
        <w:tc>
          <w:tcPr>
            <w:tcW w:w="4140" w:type="dxa"/>
          </w:tcPr>
          <w:p w:rsidR="00103828" w:rsidRDefault="00103828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</w:t>
            </w:r>
          </w:p>
        </w:tc>
      </w:tr>
      <w:tr w:rsidR="00D60EA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60EA7" w:rsidRDefault="00D60EA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1.8</w:t>
            </w:r>
          </w:p>
        </w:tc>
        <w:tc>
          <w:tcPr>
            <w:tcW w:w="1260" w:type="dxa"/>
          </w:tcPr>
          <w:p w:rsidR="00D60EA7" w:rsidRDefault="00D60EA7" w:rsidP="00885FC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08/14/17</w:t>
            </w:r>
          </w:p>
        </w:tc>
        <w:tc>
          <w:tcPr>
            <w:tcW w:w="1980" w:type="dxa"/>
          </w:tcPr>
          <w:p w:rsidR="00D60EA7" w:rsidRDefault="00D60EA7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Nares</w:t>
            </w:r>
          </w:p>
          <w:p w:rsidR="00D60EA7" w:rsidRDefault="00D60EA7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Aleo</w:t>
            </w:r>
            <w:proofErr w:type="spellEnd"/>
            <w:r>
              <w:rPr>
                <w:rFonts w:cs="Arial"/>
                <w:sz w:val="20"/>
              </w:rPr>
              <w:t xml:space="preserve"> De Leon</w:t>
            </w:r>
          </w:p>
          <w:p w:rsidR="00D60EA7" w:rsidRDefault="00D60EA7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Wyatt </w:t>
            </w:r>
            <w:proofErr w:type="spellStart"/>
            <w:r>
              <w:rPr>
                <w:rFonts w:cs="Arial"/>
                <w:sz w:val="20"/>
              </w:rPr>
              <w:t>Holgado</w:t>
            </w:r>
            <w:proofErr w:type="spellEnd"/>
          </w:p>
          <w:p w:rsidR="00D60EA7" w:rsidRDefault="00D60EA7" w:rsidP="0010382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Cruz</w:t>
            </w:r>
          </w:p>
        </w:tc>
        <w:tc>
          <w:tcPr>
            <w:tcW w:w="4140" w:type="dxa"/>
          </w:tcPr>
          <w:p w:rsidR="00D60EA7" w:rsidRDefault="00D60EA7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</w:t>
            </w:r>
          </w:p>
          <w:p w:rsidR="00D60EA7" w:rsidRDefault="00D60EA7" w:rsidP="002176C8">
            <w:pPr>
              <w:pStyle w:val="TableText"/>
              <w:numPr>
                <w:ilvl w:val="0"/>
                <w:numId w:val="10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Prototype</w:t>
            </w:r>
          </w:p>
        </w:tc>
      </w:tr>
    </w:tbl>
    <w:p w:rsidR="007845AF" w:rsidRPr="00BE141E" w:rsidRDefault="007845AF" w:rsidP="007845AF"/>
    <w:p w:rsidR="007845AF" w:rsidRDefault="007845AF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2176C8">
          <w:rPr>
            <w:noProof/>
            <w:webHidden/>
          </w:rPr>
          <w:t>3</w:t>
        </w:r>
      </w:hyperlink>
    </w:p>
    <w:p w:rsidR="00080D2B" w:rsidRDefault="00B32C5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32C5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32C5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32C5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32C5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32C5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32C5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066613" w:rsidP="003A1956">
      <w:pPr>
        <w:pStyle w:val="BodyText2"/>
        <w:spacing w:after="0" w:line="240" w:lineRule="auto"/>
        <w:ind w:left="590"/>
      </w:pPr>
      <w:r>
        <w:t xml:space="preserve">The Project Status Report is a document that Project Managers may use as a means of formal regular reporting on the status of a project to key project stakeholders.  </w:t>
      </w:r>
    </w:p>
    <w:bookmarkEnd w:id="18"/>
    <w:p w:rsidR="003A1956" w:rsidRDefault="00D60EA7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12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Default="00083B6A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Status of the Project</w:t>
      </w:r>
    </w:p>
    <w:p w:rsidR="00083B6A" w:rsidRPr="003A1956" w:rsidRDefault="00D60EA7" w:rsidP="00083B6A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Diagrams almost finish and development of prototype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1" w:name="Text8"/>
      <w:r>
        <w:rPr>
          <w:rFonts w:ascii="Arial" w:hAnsi="Arial" w:cs="Arial"/>
          <w:color w:val="000000"/>
          <w:sz w:val="20"/>
          <w:szCs w:val="20"/>
        </w:rPr>
        <w:t>Budget Report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None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bookmarkStart w:id="22" w:name="Text9"/>
      <w:bookmarkEnd w:id="21"/>
      <w:r>
        <w:rPr>
          <w:rFonts w:ascii="Arial" w:hAnsi="Arial" w:cs="Arial"/>
          <w:color w:val="000000"/>
          <w:sz w:val="20"/>
          <w:szCs w:val="20"/>
        </w:rPr>
        <w:t>Risk Management Support</w:t>
      </w:r>
    </w:p>
    <w:p w:rsidR="002577DB" w:rsidRDefault="002577DB" w:rsidP="002577DB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None</w:t>
      </w:r>
    </w:p>
    <w:bookmarkEnd w:id="22"/>
    <w:p w:rsidR="00D916B6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Issue</w:t>
      </w:r>
    </w:p>
    <w:p w:rsidR="002577DB" w:rsidRDefault="00D60EA7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Working prototype</w:t>
      </w:r>
    </w:p>
    <w:p w:rsidR="002577DB" w:rsidRDefault="002577DB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Project Recommendation</w:t>
      </w:r>
    </w:p>
    <w:p w:rsidR="002577DB" w:rsidRDefault="002577DB" w:rsidP="002577DB">
      <w:pPr>
        <w:pStyle w:val="SectionedBullet"/>
        <w:numPr>
          <w:ilvl w:val="0"/>
          <w:numId w:val="11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None</w:t>
      </w:r>
    </w:p>
    <w:p w:rsidR="002577DB" w:rsidRPr="003A1956" w:rsidRDefault="002577DB" w:rsidP="002577DB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 Template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9435EB" w:rsidRDefault="00840033" w:rsidP="002577D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2577DB" w:rsidRPr="002577DB" w:rsidRDefault="002577DB" w:rsidP="002577DB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Marc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2577DB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2577D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6/12/17 - ??/??/??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D1585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Prototype and Diagrams on process</w:t>
            </w:r>
            <w:bookmarkStart w:id="24" w:name="_GoBack"/>
            <w:bookmarkEnd w:id="24"/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  <w:r w:rsidR="00066613">
              <w:rPr>
                <w:b w:val="0"/>
              </w:rPr>
              <w:t xml:space="preserve"> Possibility of topic change  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D234D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577DB" w:rsidRDefault="002577DB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2176C8" w:rsidRDefault="002176C8" w:rsidP="002176C8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</w:p>
          <w:p w:rsidR="002176C8" w:rsidRDefault="002176C8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2176C8" w:rsidRDefault="002176C8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577D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Creating </w:t>
                  </w:r>
                  <w:proofErr w:type="spellStart"/>
                  <w:r>
                    <w:t>Github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9435EB" w:rsidRDefault="00066613" w:rsidP="00CD4105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6661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066613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Acquiring an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Default="00066613" w:rsidP="00066613">
                  <w:r w:rsidRPr="00FE600E">
                    <w:fldChar w:fldCharType="begin"/>
                  </w:r>
                  <w:r w:rsidRPr="00FE600E">
                    <w:instrText xml:space="preserve"> MACROBUTTON  DoFieldClick [</w:instrText>
                  </w:r>
                  <w:r w:rsidRPr="00FE600E">
                    <w:rPr>
                      <w:b/>
                    </w:rPr>
                    <w:instrText>On Schedule</w:instrText>
                  </w:r>
                  <w:r w:rsidRPr="00FE600E">
                    <w:instrText>]</w:instrText>
                  </w:r>
                  <w:r w:rsidRPr="00FE600E">
                    <w:fldChar w:fldCharType="end"/>
                  </w:r>
                </w:p>
              </w:tc>
            </w:tr>
            <w:tr w:rsidR="00066613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66613" w:rsidRPr="00C13EAB" w:rsidRDefault="00066613" w:rsidP="0006661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Ms. Roselle </w:t>
                  </w:r>
                  <w:proofErr w:type="spellStart"/>
                  <w:r>
                    <w:t>Gardon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066613" w:rsidRDefault="00066613" w:rsidP="00066613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066613" w:rsidRDefault="00066613" w:rsidP="00066613">
                  <w:r w:rsidRPr="00FE600E">
                    <w:fldChar w:fldCharType="begin"/>
                  </w:r>
                  <w:r w:rsidRPr="00FE600E">
                    <w:instrText xml:space="preserve"> MACROBUTTON  DoFieldClick [</w:instrText>
                  </w:r>
                  <w:r w:rsidRPr="00FE600E">
                    <w:rPr>
                      <w:b/>
                    </w:rPr>
                    <w:instrText>On Schedule</w:instrText>
                  </w:r>
                  <w:r w:rsidRPr="00FE600E">
                    <w:instrText>]</w:instrText>
                  </w:r>
                  <w:r w:rsidRPr="00FE600E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SYSADD1 Paper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08/03/17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Pr="00C13EAB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C13EAB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Pr="00C13EAB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C13EAB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Pr="00C13EAB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25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07/31/17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C13EAB" w:rsidRDefault="007E093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50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Communication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D60EA7" w:rsidP="007E0937">
                  <w:pPr>
                    <w:spacing w:before="40" w:after="40"/>
                  </w:pPr>
                  <w:r>
                    <w:t>10</w:t>
                  </w:r>
                  <w:r w:rsidR="00103828">
                    <w:t>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D60EA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Sequence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D60EA7" w:rsidP="007E0937">
                  <w:pPr>
                    <w:spacing w:before="40" w:after="40"/>
                  </w:pPr>
                  <w:r>
                    <w:t>10</w:t>
                  </w:r>
                  <w:r w:rsidR="00103828">
                    <w:t>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D60EA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D60EA7" w:rsidP="007E0937">
                  <w:pPr>
                    <w:spacing w:before="40" w:after="40"/>
                  </w:pPr>
                  <w:r>
                    <w:t>10</w:t>
                  </w:r>
                  <w:r w:rsidR="0068318D">
                    <w:t>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D60EA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Timing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D60EA7" w:rsidP="007E0937">
                  <w:pPr>
                    <w:spacing w:before="40" w:after="40"/>
                  </w:pPr>
                  <w:r>
                    <w:t>10</w:t>
                  </w:r>
                  <w:r w:rsidR="00103828">
                    <w:t>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D60EA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Component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25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Composite Structure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25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7E093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Interaction Overview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D60EA7" w:rsidP="007E0937">
                  <w:pPr>
                    <w:spacing w:before="40" w:after="40"/>
                  </w:pPr>
                  <w:r>
                    <w:t>100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D60EA7" w:rsidP="007E093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7E0937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E0937" w:rsidRDefault="007E0937" w:rsidP="007E093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Package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E0937" w:rsidRDefault="007E0937" w:rsidP="007E0937">
                  <w:pPr>
                    <w:spacing w:before="40" w:after="40"/>
                  </w:pPr>
                  <w:r>
                    <w:t>08/07/17</w:t>
                  </w:r>
                </w:p>
              </w:tc>
              <w:tc>
                <w:tcPr>
                  <w:tcW w:w="1606" w:type="dxa"/>
                  <w:vAlign w:val="top"/>
                </w:tcPr>
                <w:p w:rsidR="007E0937" w:rsidRDefault="00103828" w:rsidP="007E0937">
                  <w:pPr>
                    <w:spacing w:before="40" w:after="40"/>
                  </w:pPr>
                  <w:r>
                    <w:t>25</w:t>
                  </w:r>
                  <w:r w:rsidR="007E093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E0937" w:rsidRPr="000A0C6A" w:rsidRDefault="007E0937" w:rsidP="007E093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2176C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</w:tcPr>
                <w:p w:rsidR="002176C8" w:rsidRPr="00C13EAB" w:rsidRDefault="002176C8" w:rsidP="002176C8">
                  <w:r w:rsidRPr="00C13EAB">
                    <w:t xml:space="preserve">Milestone </w:t>
                  </w:r>
                  <w:r>
                    <w:t>3</w:t>
                  </w:r>
                </w:p>
              </w:tc>
              <w:tc>
                <w:tcPr>
                  <w:tcW w:w="1250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</w:p>
              </w:tc>
            </w:tr>
            <w:tr w:rsidR="002176C8" w:rsidRPr="00C13EAB" w:rsidTr="00A1388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176C8" w:rsidRPr="00C13EAB" w:rsidRDefault="002176C8" w:rsidP="002176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Change of Topic Consultation with Ms. Roselle </w:t>
                  </w:r>
                  <w:proofErr w:type="spellStart"/>
                  <w:r>
                    <w:t>Gardon</w:t>
                  </w:r>
                  <w:proofErr w:type="spellEnd"/>
                </w:p>
              </w:tc>
              <w:tc>
                <w:tcPr>
                  <w:tcW w:w="1250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  <w:r>
                    <w:t>07/17/2017</w:t>
                  </w:r>
                </w:p>
              </w:tc>
              <w:tc>
                <w:tcPr>
                  <w:tcW w:w="1606" w:type="dxa"/>
                  <w:vAlign w:val="top"/>
                </w:tcPr>
                <w:p w:rsidR="002176C8" w:rsidRDefault="002176C8" w:rsidP="002176C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2176C8" w:rsidRPr="00C13EAB" w:rsidRDefault="002176C8" w:rsidP="002176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5FC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85FC8" w:rsidRDefault="00885FC8" w:rsidP="00885FC8">
                  <w:pPr>
                    <w:spacing w:before="40" w:after="40"/>
                  </w:pPr>
                  <w:r>
                    <w:t>Milestone 4</w:t>
                  </w:r>
                </w:p>
              </w:tc>
              <w:tc>
                <w:tcPr>
                  <w:tcW w:w="1250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</w:p>
              </w:tc>
            </w:tr>
            <w:tr w:rsidR="008B3DB0" w:rsidRPr="00C13EAB" w:rsidTr="00A1388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B3DB0" w:rsidRDefault="008B3DB0" w:rsidP="008B3DB0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a new topic</w:t>
                  </w:r>
                </w:p>
              </w:tc>
              <w:tc>
                <w:tcPr>
                  <w:tcW w:w="1250" w:type="dxa"/>
                  <w:vAlign w:val="top"/>
                </w:tcPr>
                <w:p w:rsidR="008B3DB0" w:rsidRDefault="008B3DB0" w:rsidP="002176C8">
                  <w:pPr>
                    <w:spacing w:before="40" w:after="40"/>
                  </w:pPr>
                  <w:r>
                    <w:t>08/03/17</w:t>
                  </w:r>
                </w:p>
              </w:tc>
              <w:tc>
                <w:tcPr>
                  <w:tcW w:w="1606" w:type="dxa"/>
                  <w:vAlign w:val="top"/>
                </w:tcPr>
                <w:p w:rsidR="008B3DB0" w:rsidRDefault="008B3DB0" w:rsidP="002176C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B3DB0" w:rsidRDefault="008B3DB0" w:rsidP="002176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5FC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85FC8" w:rsidRDefault="00885FC8" w:rsidP="00885FC8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Consultation of new topic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  <w:r>
                    <w:t>07/31/2017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85FC8" w:rsidRDefault="00885FC8" w:rsidP="002176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103828" w:rsidRPr="00C13EAB" w:rsidTr="00A1388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t>Milestone 5</w:t>
                  </w:r>
                </w:p>
              </w:tc>
              <w:tc>
                <w:tcPr>
                  <w:tcW w:w="1250" w:type="dxa"/>
                  <w:vAlign w:val="top"/>
                </w:tcPr>
                <w:p w:rsidR="00103828" w:rsidRDefault="00103828" w:rsidP="002176C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103828" w:rsidRDefault="00103828" w:rsidP="002176C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103828" w:rsidRDefault="00103828" w:rsidP="002176C8">
                  <w:pPr>
                    <w:spacing w:before="40" w:after="40"/>
                  </w:pPr>
                </w:p>
              </w:tc>
            </w:tr>
            <w:tr w:rsidR="00103828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03828" w:rsidRDefault="00103828" w:rsidP="00103828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Consultation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t>08/07/2017</w:t>
                  </w:r>
                </w:p>
              </w:tc>
              <w:tc>
                <w:tcPr>
                  <w:tcW w:w="1606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103828" w:rsidRDefault="00103828" w:rsidP="0010382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D60EA7" w:rsidRPr="00C13EAB" w:rsidTr="00D60E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63"/>
              </w:trPr>
              <w:tc>
                <w:tcPr>
                  <w:tcW w:w="2968" w:type="dxa"/>
                  <w:vAlign w:val="top"/>
                </w:tcPr>
                <w:p w:rsidR="00D60EA7" w:rsidRDefault="00D60EA7" w:rsidP="00D60EA7">
                  <w:pPr>
                    <w:spacing w:before="40" w:after="40"/>
                  </w:pPr>
                  <w:r>
                    <w:t>Milestone 6</w:t>
                  </w:r>
                </w:p>
              </w:tc>
              <w:tc>
                <w:tcPr>
                  <w:tcW w:w="1250" w:type="dxa"/>
                  <w:vAlign w:val="top"/>
                </w:tcPr>
                <w:p w:rsidR="00D60EA7" w:rsidRDefault="00D60EA7" w:rsidP="00103828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D60EA7" w:rsidRDefault="00D60EA7" w:rsidP="00103828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D60EA7" w:rsidRDefault="00D60EA7" w:rsidP="00103828">
                  <w:pPr>
                    <w:spacing w:before="40" w:after="40"/>
                  </w:pPr>
                </w:p>
              </w:tc>
            </w:tr>
            <w:tr w:rsidR="00D60EA7" w:rsidRPr="00C13EAB" w:rsidTr="00A138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60EA7" w:rsidRDefault="00D60EA7" w:rsidP="00FE37AD">
                  <w:pPr>
                    <w:pStyle w:val="ListParagraph"/>
                    <w:numPr>
                      <w:ilvl w:val="0"/>
                      <w:numId w:val="16"/>
                    </w:numPr>
                    <w:spacing w:before="40" w:after="40"/>
                  </w:pPr>
                  <w:r>
                    <w:t>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D60EA7" w:rsidRDefault="00D60EA7" w:rsidP="00103828">
                  <w:pPr>
                    <w:spacing w:before="40" w:after="40"/>
                  </w:pPr>
                  <w:r>
                    <w:t>08/14/2017</w:t>
                  </w:r>
                </w:p>
              </w:tc>
              <w:tc>
                <w:tcPr>
                  <w:tcW w:w="1606" w:type="dxa"/>
                  <w:vAlign w:val="top"/>
                </w:tcPr>
                <w:p w:rsidR="00D60EA7" w:rsidRDefault="00D60EA7" w:rsidP="00103828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2557" w:type="dxa"/>
                  <w:vAlign w:val="top"/>
                </w:tcPr>
                <w:p w:rsidR="00D60EA7" w:rsidRPr="00D60EA7" w:rsidRDefault="00D60EA7" w:rsidP="00103828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Schedule]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E37AD" w:rsidP="00D6695C">
                  <w:r>
                    <w:t>Working Prototype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E37AD" w:rsidP="008F4C3C">
                  <w:r>
                    <w:t>Behind Schedule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</w:tbl>
    <w:p w:rsidR="00083B6A" w:rsidRDefault="00083B6A" w:rsidP="009301FE">
      <w:pPr>
        <w:spacing w:before="240" w:after="240"/>
      </w:pPr>
    </w:p>
    <w:p w:rsidR="003A1956" w:rsidRDefault="00D60EA7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12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5" w:name="_Toc527953323"/>
      <w:bookmarkStart w:id="26" w:name="_Toc67755745"/>
      <w:bookmarkStart w:id="27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8" w:name="_Toc527953324"/>
      <w:bookmarkEnd w:id="25"/>
      <w:r w:rsidR="00E37DB8" w:rsidRPr="00A951FF">
        <w:rPr>
          <w:sz w:val="26"/>
          <w:szCs w:val="26"/>
        </w:rPr>
        <w:t>PPROVALS</w:t>
      </w:r>
      <w:bookmarkEnd w:id="26"/>
      <w:bookmarkEnd w:id="27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066613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="00066613">
        <w:t xml:space="preserve">Ms. Roselle Wednesday </w:t>
      </w:r>
      <w:proofErr w:type="spellStart"/>
      <w:r w:rsidR="00066613">
        <w:t>Gardon</w:t>
      </w:r>
      <w:proofErr w:type="spellEnd"/>
    </w:p>
    <w:p w:rsidR="00160B81" w:rsidRPr="00066613" w:rsidRDefault="00963A8A" w:rsidP="00066613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3A1956" w:rsidRDefault="00D60EA7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2" o:title="BD10290_"/>
          </v:shape>
        </w:pict>
      </w:r>
    </w:p>
    <w:bookmarkEnd w:id="28"/>
    <w:p w:rsidR="003A1956" w:rsidRDefault="003A1956" w:rsidP="00083B6A"/>
    <w:sectPr w:rsidR="003A1956" w:rsidSect="003A1956">
      <w:headerReference w:type="default" r:id="rId13"/>
      <w:footerReference w:type="default" r:id="rId14"/>
      <w:footerReference w:type="first" r:id="rId15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C55" w:rsidRDefault="00B32C55">
      <w:r>
        <w:separator/>
      </w:r>
    </w:p>
  </w:endnote>
  <w:endnote w:type="continuationSeparator" w:id="0">
    <w:p w:rsidR="00B32C55" w:rsidRDefault="00B3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D15852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D60EA7">
      <w:rPr>
        <w:noProof/>
        <w:sz w:val="18"/>
        <w:szCs w:val="18"/>
      </w:rPr>
      <w:t>8/16/2017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Default="00F22B07" w:rsidP="007B777F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</w:t>
    </w:r>
    <w:r w:rsidR="007B777F">
      <w:rPr>
        <w:b/>
        <w:sz w:val="18"/>
        <w:szCs w:val="18"/>
      </w:rPr>
      <w:t>l</w:t>
    </w:r>
  </w:p>
  <w:p w:rsidR="007B777F" w:rsidRPr="007B777F" w:rsidRDefault="007B777F" w:rsidP="007B777F">
    <w:pPr>
      <w:pStyle w:val="Footer"/>
      <w:pBdr>
        <w:top w:val="single" w:sz="8" w:space="1" w:color="auto"/>
      </w:pBdr>
      <w:rPr>
        <w:b/>
        <w:sz w:val="18"/>
        <w:szCs w:val="18"/>
      </w:rPr>
    </w:pPr>
    <w:r>
      <w:rPr>
        <w:b/>
        <w:sz w:val="18"/>
        <w:szCs w:val="18"/>
      </w:rPr>
      <w:t>Project Status Report – July 10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C55" w:rsidRDefault="00B32C55">
      <w:r>
        <w:separator/>
      </w:r>
    </w:p>
  </w:footnote>
  <w:footnote w:type="continuationSeparator" w:id="0">
    <w:p w:rsidR="00B32C55" w:rsidRDefault="00B32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5966A10"/>
    <w:multiLevelType w:val="hybridMultilevel"/>
    <w:tmpl w:val="8A6A6B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36EE1"/>
    <w:multiLevelType w:val="hybridMultilevel"/>
    <w:tmpl w:val="74A2EF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659B7"/>
    <w:multiLevelType w:val="hybridMultilevel"/>
    <w:tmpl w:val="FC283140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E1058F4"/>
    <w:multiLevelType w:val="hybridMultilevel"/>
    <w:tmpl w:val="C63215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FC78E1"/>
    <w:multiLevelType w:val="hybridMultilevel"/>
    <w:tmpl w:val="32007C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F7281"/>
    <w:multiLevelType w:val="hybridMultilevel"/>
    <w:tmpl w:val="D1B8037E"/>
    <w:lvl w:ilvl="0" w:tplc="1406AC20">
      <w:start w:val="1"/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7916205C"/>
    <w:multiLevelType w:val="hybridMultilevel"/>
    <w:tmpl w:val="40763C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7E48751F"/>
    <w:multiLevelType w:val="hybridMultilevel"/>
    <w:tmpl w:val="E9CE07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1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9"/>
  </w:num>
  <w:num w:numId="12">
    <w:abstractNumId w:val="10"/>
  </w:num>
  <w:num w:numId="13">
    <w:abstractNumId w:val="12"/>
  </w:num>
  <w:num w:numId="14">
    <w:abstractNumId w:val="1"/>
  </w:num>
  <w:num w:numId="15">
    <w:abstractNumId w:val="4"/>
  </w:num>
  <w:num w:numId="16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1234F"/>
    <w:rsid w:val="0003155D"/>
    <w:rsid w:val="00033DBD"/>
    <w:rsid w:val="0004461F"/>
    <w:rsid w:val="000472CA"/>
    <w:rsid w:val="000508DA"/>
    <w:rsid w:val="00051932"/>
    <w:rsid w:val="00054E75"/>
    <w:rsid w:val="00066613"/>
    <w:rsid w:val="000722CE"/>
    <w:rsid w:val="000747F6"/>
    <w:rsid w:val="00077623"/>
    <w:rsid w:val="00080913"/>
    <w:rsid w:val="00080D2B"/>
    <w:rsid w:val="00083B6A"/>
    <w:rsid w:val="00093E8C"/>
    <w:rsid w:val="000A0C6A"/>
    <w:rsid w:val="000A3989"/>
    <w:rsid w:val="000B1121"/>
    <w:rsid w:val="000B2A3C"/>
    <w:rsid w:val="000C1586"/>
    <w:rsid w:val="000C30CC"/>
    <w:rsid w:val="000D40A2"/>
    <w:rsid w:val="000E2EEF"/>
    <w:rsid w:val="000E339F"/>
    <w:rsid w:val="000E3F1A"/>
    <w:rsid w:val="000F1BEC"/>
    <w:rsid w:val="00100287"/>
    <w:rsid w:val="00103828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176C8"/>
    <w:rsid w:val="00220045"/>
    <w:rsid w:val="00244592"/>
    <w:rsid w:val="00251044"/>
    <w:rsid w:val="00256430"/>
    <w:rsid w:val="002577DB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01DA"/>
    <w:rsid w:val="00302D6B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16A8"/>
    <w:rsid w:val="004D2769"/>
    <w:rsid w:val="004F6761"/>
    <w:rsid w:val="00500E9A"/>
    <w:rsid w:val="00524BE7"/>
    <w:rsid w:val="005259A2"/>
    <w:rsid w:val="005272F4"/>
    <w:rsid w:val="00534D52"/>
    <w:rsid w:val="0056558C"/>
    <w:rsid w:val="00566AE9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8318D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27E83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B777F"/>
    <w:rsid w:val="007C31D8"/>
    <w:rsid w:val="007E0937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5FC8"/>
    <w:rsid w:val="0088693C"/>
    <w:rsid w:val="008A23C9"/>
    <w:rsid w:val="008A6712"/>
    <w:rsid w:val="008A73E6"/>
    <w:rsid w:val="008B3DB0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01FE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2C55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2AF1"/>
    <w:rsid w:val="00C5488C"/>
    <w:rsid w:val="00C76BAB"/>
    <w:rsid w:val="00C805B3"/>
    <w:rsid w:val="00CB3366"/>
    <w:rsid w:val="00CD4105"/>
    <w:rsid w:val="00CF6029"/>
    <w:rsid w:val="00D0286D"/>
    <w:rsid w:val="00D0658C"/>
    <w:rsid w:val="00D15852"/>
    <w:rsid w:val="00D234D0"/>
    <w:rsid w:val="00D3247B"/>
    <w:rsid w:val="00D5125D"/>
    <w:rsid w:val="00D515FE"/>
    <w:rsid w:val="00D52CF5"/>
    <w:rsid w:val="00D60EA7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63538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C61EF"/>
    <w:rsid w:val="00FC711C"/>
    <w:rsid w:val="00FE0ABE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80E420"/>
  <w15:docId w15:val="{C463E1A6-E194-4B1F-8B7D-65971510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885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2" ma:contentTypeDescription="Create a new document." ma:contentTypeScope="" ma:versionID="b5a127a871ab3f72f4ae771edd986a8c">
  <xsd:schema xmlns:xsd="http://www.w3.org/2001/XMLSchema" xmlns:xs="http://www.w3.org/2001/XMLSchema" xmlns:p="http://schemas.microsoft.com/office/2006/metadata/properties" xmlns:ns2="3914f687-62ca-454b-8f1a-76cc161c79b5" targetNamespace="http://schemas.microsoft.com/office/2006/metadata/properties" ma:root="true" ma:fieldsID="c1ae1a44b1b31a8cf9dbf2fc08903f82" ns2:_="">
    <xsd:import namespace="3914f687-62ca-454b-8f1a-76cc161c7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4f687-62ca-454b-8f1a-76cc161c7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3706D-8652-4E86-A345-F572B1410B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ACBC30-CB07-4C53-B333-C95215176B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BFBEF6-5482-41EE-A68D-B629D36C4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4f687-62ca-454b-8f1a-76cc161c7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D17A8CF-C39C-47F5-A65C-261480F3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10</TotalTime>
  <Pages>6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Michelle Nares</cp:lastModifiedBy>
  <cp:revision>7</cp:revision>
  <cp:lastPrinted>2004-07-12T06:29:00Z</cp:lastPrinted>
  <dcterms:created xsi:type="dcterms:W3CDTF">2017-08-07T19:38:00Z</dcterms:created>
  <dcterms:modified xsi:type="dcterms:W3CDTF">2017-08-16T00:41:00Z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