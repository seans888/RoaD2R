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727E83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12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C52AF1">
        <w:rPr>
          <w:rFonts w:cs="Arial"/>
          <w:b/>
          <w:sz w:val="22"/>
          <w:szCs w:val="22"/>
        </w:rPr>
        <w:t xml:space="preserve"> </w:t>
      </w:r>
      <w:r w:rsidR="00885FC8">
        <w:rPr>
          <w:rFonts w:cs="Arial"/>
          <w:b/>
          <w:sz w:val="22"/>
          <w:szCs w:val="22"/>
        </w:rPr>
        <w:t xml:space="preserve">Identifying Fake News </w:t>
      </w:r>
      <w:proofErr w:type="gramStart"/>
      <w:r w:rsidR="00885FC8">
        <w:rPr>
          <w:rFonts w:cs="Arial"/>
          <w:b/>
          <w:sz w:val="22"/>
          <w:szCs w:val="22"/>
        </w:rPr>
        <w:t>In</w:t>
      </w:r>
      <w:proofErr w:type="gramEnd"/>
      <w:r w:rsidR="00885FC8">
        <w:rPr>
          <w:rFonts w:cs="Arial"/>
          <w:b/>
          <w:sz w:val="22"/>
          <w:szCs w:val="22"/>
        </w:rPr>
        <w:t xml:space="preserve"> Facebook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C52AF1">
        <w:rPr>
          <w:rFonts w:cs="Arial"/>
          <w:b/>
          <w:sz w:val="22"/>
          <w:szCs w:val="22"/>
        </w:rPr>
        <w:t xml:space="preserve"> School of Computing and Information Technology 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C52AF1">
        <w:rPr>
          <w:rFonts w:cs="Arial"/>
          <w:b/>
          <w:sz w:val="22"/>
          <w:szCs w:val="22"/>
        </w:rPr>
        <w:t xml:space="preserve"> School Attendance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:rsidR="00AC1680" w:rsidRDefault="00727E83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12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1"/>
        <w:gridCol w:w="4271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C61E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NARES, Marc Anthony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02D6B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FC61EF" w:rsidRPr="003557E7" w:rsidRDefault="00FC61EF" w:rsidP="00FC61E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 LEON, Aleo Ralph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02D6B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C61E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HOLGADO, Wyatt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02D6B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02D6B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02D6B" w:rsidRDefault="00302D6B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CRUZ, Joshua Spark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02D6B" w:rsidRPr="003557E7" w:rsidRDefault="00302D6B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2F01DA" w:rsidP="002F01DA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06/12/17</w:t>
            </w:r>
          </w:p>
        </w:tc>
        <w:tc>
          <w:tcPr>
            <w:tcW w:w="1980" w:type="dxa"/>
          </w:tcPr>
          <w:p w:rsidR="004C4A05" w:rsidRPr="003557E7" w:rsidRDefault="007B777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Aleo De Leon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083B6A" w:rsidP="002F01DA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06/19/17</w:t>
            </w:r>
          </w:p>
        </w:tc>
        <w:tc>
          <w:tcPr>
            <w:tcW w:w="1980" w:type="dxa"/>
          </w:tcPr>
          <w:p w:rsidR="004C4A05" w:rsidRPr="003557E7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Nares</w:t>
            </w:r>
          </w:p>
        </w:tc>
        <w:tc>
          <w:tcPr>
            <w:tcW w:w="4140" w:type="dxa"/>
          </w:tcPr>
          <w:p w:rsidR="007845AF" w:rsidRPr="003557E7" w:rsidRDefault="00083B6A" w:rsidP="00083B6A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Topic Consultation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7845AF" w:rsidRPr="003557E7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07/03/17</w:t>
            </w:r>
          </w:p>
        </w:tc>
        <w:tc>
          <w:tcPr>
            <w:tcW w:w="1980" w:type="dxa"/>
          </w:tcPr>
          <w:p w:rsidR="007845AF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Wyatt </w:t>
            </w:r>
            <w:proofErr w:type="spellStart"/>
            <w:r>
              <w:rPr>
                <w:rFonts w:cs="Arial"/>
                <w:sz w:val="20"/>
              </w:rPr>
              <w:t>Holgado</w:t>
            </w:r>
            <w:proofErr w:type="spellEnd"/>
          </w:p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Nares</w:t>
            </w:r>
          </w:p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Joshua Cruz</w:t>
            </w:r>
          </w:p>
          <w:p w:rsidR="00083B6A" w:rsidRPr="003557E7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Aleo De Leon</w:t>
            </w:r>
          </w:p>
        </w:tc>
        <w:tc>
          <w:tcPr>
            <w:tcW w:w="4140" w:type="dxa"/>
          </w:tcPr>
          <w:p w:rsidR="007845AF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Activity Diagram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Deployment Diagram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Object Diagram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Communication Diagram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Sequence Diagram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State Diagram</w:t>
            </w:r>
          </w:p>
          <w:p w:rsidR="00083B6A" w:rsidRPr="003557E7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Timing Diagram</w:t>
            </w:r>
          </w:p>
        </w:tc>
      </w:tr>
      <w:tr w:rsidR="00083B6A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1.3</w:t>
            </w:r>
          </w:p>
        </w:tc>
        <w:tc>
          <w:tcPr>
            <w:tcW w:w="1260" w:type="dxa"/>
          </w:tcPr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07/10/17</w:t>
            </w:r>
          </w:p>
        </w:tc>
        <w:tc>
          <w:tcPr>
            <w:tcW w:w="1980" w:type="dxa"/>
          </w:tcPr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Wyatt </w:t>
            </w:r>
            <w:proofErr w:type="spellStart"/>
            <w:r>
              <w:rPr>
                <w:rFonts w:cs="Arial"/>
                <w:sz w:val="20"/>
              </w:rPr>
              <w:t>Holgado</w:t>
            </w:r>
            <w:proofErr w:type="spellEnd"/>
          </w:p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Nares</w:t>
            </w:r>
          </w:p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Joshua Cruz</w:t>
            </w:r>
          </w:p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Aleo De Leon</w:t>
            </w:r>
          </w:p>
        </w:tc>
        <w:tc>
          <w:tcPr>
            <w:tcW w:w="4140" w:type="dxa"/>
          </w:tcPr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Component Diagram 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Composite Diagram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Package Diagram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Class Diagram</w:t>
            </w:r>
          </w:p>
          <w:p w:rsidR="00083B6A" w:rsidRDefault="00083B6A" w:rsidP="00083B6A">
            <w:pPr>
              <w:pStyle w:val="TableText"/>
              <w:spacing w:before="20" w:after="60"/>
              <w:ind w:left="734"/>
              <w:rPr>
                <w:rFonts w:cs="Arial"/>
                <w:sz w:val="20"/>
              </w:rPr>
            </w:pPr>
          </w:p>
        </w:tc>
      </w:tr>
      <w:tr w:rsidR="00FC711C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FC711C" w:rsidRDefault="00FC711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1.4</w:t>
            </w:r>
          </w:p>
        </w:tc>
        <w:tc>
          <w:tcPr>
            <w:tcW w:w="1260" w:type="dxa"/>
          </w:tcPr>
          <w:p w:rsidR="00FC711C" w:rsidRDefault="002176C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07/17</w:t>
            </w:r>
            <w:r w:rsidR="00FC711C">
              <w:rPr>
                <w:rFonts w:cs="Arial"/>
                <w:sz w:val="20"/>
              </w:rPr>
              <w:t>/17</w:t>
            </w:r>
          </w:p>
        </w:tc>
        <w:tc>
          <w:tcPr>
            <w:tcW w:w="1980" w:type="dxa"/>
          </w:tcPr>
          <w:p w:rsidR="00FC711C" w:rsidRDefault="00FC711C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Wyatt </w:t>
            </w:r>
            <w:proofErr w:type="spellStart"/>
            <w:r>
              <w:rPr>
                <w:rFonts w:cs="Arial"/>
                <w:sz w:val="20"/>
              </w:rPr>
              <w:t>Holgado</w:t>
            </w:r>
            <w:proofErr w:type="spellEnd"/>
          </w:p>
          <w:p w:rsidR="00FC711C" w:rsidRDefault="00FC711C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Nares</w:t>
            </w:r>
          </w:p>
          <w:p w:rsidR="00FC711C" w:rsidRDefault="00FC711C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Joshua Cruz</w:t>
            </w:r>
          </w:p>
          <w:p w:rsidR="00FC711C" w:rsidRDefault="00FC711C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Aleo De Leon</w:t>
            </w:r>
          </w:p>
        </w:tc>
        <w:tc>
          <w:tcPr>
            <w:tcW w:w="4140" w:type="dxa"/>
          </w:tcPr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Activity Diagram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Deployment Diagram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Object Diagram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Communication Diagram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Sequence Diagram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State Diagram</w:t>
            </w:r>
          </w:p>
          <w:p w:rsidR="00FC711C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Timing Diagram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Component Diagram 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Composite Diagram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Package Diagram</w:t>
            </w:r>
          </w:p>
          <w:p w:rsidR="002176C8" w:rsidRP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Class Diagram</w:t>
            </w:r>
          </w:p>
        </w:tc>
      </w:tr>
      <w:tr w:rsidR="002176C8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2176C8" w:rsidRDefault="002176C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1.5</w:t>
            </w:r>
          </w:p>
        </w:tc>
        <w:tc>
          <w:tcPr>
            <w:tcW w:w="1260" w:type="dxa"/>
          </w:tcPr>
          <w:p w:rsidR="002176C8" w:rsidRDefault="002176C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07/26/17</w:t>
            </w:r>
          </w:p>
        </w:tc>
        <w:tc>
          <w:tcPr>
            <w:tcW w:w="1980" w:type="dxa"/>
          </w:tcPr>
          <w:p w:rsidR="002176C8" w:rsidRDefault="002176C8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Wyatt </w:t>
            </w:r>
            <w:proofErr w:type="spellStart"/>
            <w:r>
              <w:rPr>
                <w:rFonts w:cs="Arial"/>
                <w:sz w:val="20"/>
              </w:rPr>
              <w:t>Holgado</w:t>
            </w:r>
            <w:proofErr w:type="spellEnd"/>
          </w:p>
          <w:p w:rsidR="002176C8" w:rsidRDefault="002176C8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Nares</w:t>
            </w:r>
          </w:p>
          <w:p w:rsidR="002176C8" w:rsidRDefault="002176C8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Joshua Cruz</w:t>
            </w:r>
          </w:p>
          <w:p w:rsidR="002176C8" w:rsidRDefault="002176C8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Aleo De Leon</w:t>
            </w:r>
          </w:p>
        </w:tc>
        <w:tc>
          <w:tcPr>
            <w:tcW w:w="4140" w:type="dxa"/>
          </w:tcPr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New Topic </w:t>
            </w:r>
          </w:p>
        </w:tc>
      </w:tr>
      <w:tr w:rsidR="00885FC8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885FC8" w:rsidRDefault="00885FC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1.6</w:t>
            </w:r>
          </w:p>
        </w:tc>
        <w:tc>
          <w:tcPr>
            <w:tcW w:w="1260" w:type="dxa"/>
          </w:tcPr>
          <w:p w:rsidR="00885FC8" w:rsidRDefault="00885FC8" w:rsidP="00885FC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07/31/17</w:t>
            </w:r>
          </w:p>
        </w:tc>
        <w:tc>
          <w:tcPr>
            <w:tcW w:w="1980" w:type="dxa"/>
          </w:tcPr>
          <w:p w:rsidR="00885FC8" w:rsidRDefault="00885FC8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Nares</w:t>
            </w:r>
          </w:p>
          <w:p w:rsidR="00885FC8" w:rsidRDefault="00885FC8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Aleo</w:t>
            </w:r>
            <w:proofErr w:type="spellEnd"/>
            <w:r>
              <w:rPr>
                <w:rFonts w:cs="Arial"/>
                <w:sz w:val="20"/>
              </w:rPr>
              <w:t xml:space="preserve"> De Leon</w:t>
            </w:r>
          </w:p>
          <w:p w:rsidR="00885FC8" w:rsidRDefault="00885FC8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Wyatt </w:t>
            </w:r>
            <w:proofErr w:type="spellStart"/>
            <w:r>
              <w:rPr>
                <w:rFonts w:cs="Arial"/>
                <w:sz w:val="20"/>
              </w:rPr>
              <w:t>Holgado</w:t>
            </w:r>
            <w:proofErr w:type="spellEnd"/>
            <w:r>
              <w:rPr>
                <w:rFonts w:cs="Arial"/>
                <w:sz w:val="20"/>
              </w:rPr>
              <w:br/>
              <w:t>Joshua Cruz</w:t>
            </w:r>
          </w:p>
        </w:tc>
        <w:tc>
          <w:tcPr>
            <w:tcW w:w="4140" w:type="dxa"/>
          </w:tcPr>
          <w:p w:rsidR="00885FC8" w:rsidRDefault="000A0C6A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SYSADD1</w:t>
            </w:r>
            <w:r w:rsidR="00885FC8">
              <w:rPr>
                <w:rFonts w:cs="Arial"/>
                <w:sz w:val="20"/>
              </w:rPr>
              <w:t xml:space="preserve"> Paper</w:t>
            </w:r>
          </w:p>
          <w:p w:rsidR="00885FC8" w:rsidRDefault="000A0C6A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Diagrams</w:t>
            </w:r>
          </w:p>
        </w:tc>
      </w:tr>
    </w:tbl>
    <w:p w:rsidR="007845AF" w:rsidRPr="00BE141E" w:rsidRDefault="007845AF" w:rsidP="007845AF"/>
    <w:p w:rsidR="007845AF" w:rsidRDefault="007845AF" w:rsidP="007845AF"/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2176C8">
          <w:rPr>
            <w:noProof/>
            <w:webHidden/>
          </w:rPr>
          <w:t>3</w:t>
        </w:r>
      </w:hyperlink>
    </w:p>
    <w:p w:rsidR="00080D2B" w:rsidRDefault="00727E83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727E8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727E8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727E83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727E83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727E8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727E8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E742F9" w:rsidRDefault="00066613" w:rsidP="003A1956">
      <w:pPr>
        <w:pStyle w:val="BodyText2"/>
        <w:spacing w:after="0" w:line="240" w:lineRule="auto"/>
        <w:ind w:left="590"/>
      </w:pPr>
      <w:r>
        <w:t xml:space="preserve">The Project Status Report is a document that Project Managers may use as a means of formal regular reporting on the status of a project to key project stakeholders.  </w:t>
      </w:r>
    </w:p>
    <w:bookmarkEnd w:id="18"/>
    <w:p w:rsidR="003A1956" w:rsidRDefault="00885FC8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12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20544A" w:rsidRDefault="00083B6A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Status of the Project</w:t>
      </w:r>
    </w:p>
    <w:p w:rsidR="00083B6A" w:rsidRPr="003A1956" w:rsidRDefault="000A0C6A" w:rsidP="00083B6A">
      <w:pPr>
        <w:pStyle w:val="SectionedBullet"/>
        <w:numPr>
          <w:ilvl w:val="0"/>
          <w:numId w:val="11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Paper in progress</w:t>
      </w:r>
    </w:p>
    <w:p w:rsidR="002577DB" w:rsidRDefault="002577DB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bookmarkStart w:id="21" w:name="Text8"/>
      <w:r>
        <w:rPr>
          <w:rFonts w:ascii="Arial" w:hAnsi="Arial" w:cs="Arial"/>
          <w:color w:val="000000"/>
          <w:sz w:val="20"/>
          <w:szCs w:val="20"/>
        </w:rPr>
        <w:t>Budget Report</w:t>
      </w:r>
    </w:p>
    <w:p w:rsidR="002577DB" w:rsidRDefault="002577DB" w:rsidP="002577DB">
      <w:pPr>
        <w:pStyle w:val="SectionedBullet"/>
        <w:numPr>
          <w:ilvl w:val="0"/>
          <w:numId w:val="11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None</w:t>
      </w:r>
    </w:p>
    <w:p w:rsidR="002577DB" w:rsidRDefault="002577DB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bookmarkStart w:id="22" w:name="Text9"/>
      <w:bookmarkEnd w:id="21"/>
      <w:r>
        <w:rPr>
          <w:rFonts w:ascii="Arial" w:hAnsi="Arial" w:cs="Arial"/>
          <w:color w:val="000000"/>
          <w:sz w:val="20"/>
          <w:szCs w:val="20"/>
        </w:rPr>
        <w:t>Risk Management Support</w:t>
      </w:r>
    </w:p>
    <w:p w:rsidR="002577DB" w:rsidRDefault="002577DB" w:rsidP="002577DB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9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 None</w:t>
      </w:r>
    </w:p>
    <w:bookmarkEnd w:id="22"/>
    <w:p w:rsidR="00D916B6" w:rsidRDefault="002577DB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Project Issue</w:t>
      </w:r>
    </w:p>
    <w:p w:rsidR="002577DB" w:rsidRDefault="002577DB" w:rsidP="002577DB">
      <w:pPr>
        <w:pStyle w:val="SectionedBullet"/>
        <w:numPr>
          <w:ilvl w:val="0"/>
          <w:numId w:val="11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Change of topic due to the difficulty of the project</w:t>
      </w:r>
    </w:p>
    <w:p w:rsidR="002577DB" w:rsidRDefault="002577DB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Project Recommendation</w:t>
      </w:r>
    </w:p>
    <w:p w:rsidR="002577DB" w:rsidRDefault="002577DB" w:rsidP="002577DB">
      <w:pPr>
        <w:pStyle w:val="SectionedBullet"/>
        <w:numPr>
          <w:ilvl w:val="0"/>
          <w:numId w:val="11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None</w:t>
      </w:r>
    </w:p>
    <w:p w:rsidR="002577DB" w:rsidRPr="003A1956" w:rsidRDefault="002577DB" w:rsidP="002577DB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7B0604" w:rsidRDefault="007407E0" w:rsidP="003A1956">
      <w:pPr>
        <w:pStyle w:val="Heading2"/>
        <w:spacing w:before="480" w:after="240"/>
      </w:pPr>
      <w:bookmarkStart w:id="23" w:name="_Toc77392560"/>
      <w:r>
        <w:t>Project Status Report Template</w:t>
      </w:r>
      <w:bookmarkEnd w:id="23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9435EB" w:rsidRDefault="00840033" w:rsidP="002577DB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2577DB" w:rsidRPr="002577DB" w:rsidRDefault="002577DB" w:rsidP="002577DB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Marc Nares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2577DB" w:rsidP="009435EB">
            <w:pPr>
              <w:spacing w:before="40" w:after="40"/>
            </w:pPr>
            <w:r>
              <w:t>06/12/17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2577D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6/12/17 - ??/??/??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0A0C6A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Paper in SYSADD1 is in progress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  <w:r w:rsidR="00066613">
              <w:rPr>
                <w:b w:val="0"/>
              </w:rPr>
              <w:t xml:space="preserve"> Possibility of topic change  </w:t>
            </w:r>
          </w:p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</w:p>
        </w:tc>
      </w:tr>
      <w:tr w:rsidR="00D234D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2577DB" w:rsidRDefault="002577DB" w:rsidP="009435EB">
            <w:pPr>
              <w:pStyle w:val="TableText"/>
              <w:spacing w:before="120" w:after="60"/>
              <w:rPr>
                <w:b/>
                <w:sz w:val="20"/>
              </w:rPr>
            </w:pPr>
          </w:p>
          <w:p w:rsidR="002176C8" w:rsidRDefault="002176C8" w:rsidP="002176C8">
            <w:pPr>
              <w:pStyle w:val="TableText"/>
              <w:spacing w:before="120" w:after="60"/>
              <w:ind w:left="0"/>
              <w:rPr>
                <w:b/>
                <w:sz w:val="20"/>
              </w:rPr>
            </w:pPr>
          </w:p>
          <w:p w:rsidR="002176C8" w:rsidRDefault="002176C8" w:rsidP="009435EB">
            <w:pPr>
              <w:pStyle w:val="TableText"/>
              <w:spacing w:before="120" w:after="60"/>
              <w:rPr>
                <w:b/>
                <w:sz w:val="20"/>
              </w:rPr>
            </w:pPr>
          </w:p>
          <w:p w:rsidR="002176C8" w:rsidRDefault="002176C8" w:rsidP="009435EB">
            <w:pPr>
              <w:pStyle w:val="TableText"/>
              <w:spacing w:before="120" w:after="60"/>
              <w:rPr>
                <w:b/>
                <w:sz w:val="20"/>
              </w:rPr>
            </w:pPr>
          </w:p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2577DB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Creating </w:t>
                  </w:r>
                  <w:proofErr w:type="spellStart"/>
                  <w:r>
                    <w:t>Github</w:t>
                  </w:r>
                  <w:proofErr w:type="spellEnd"/>
                </w:p>
              </w:tc>
              <w:tc>
                <w:tcPr>
                  <w:tcW w:w="1250" w:type="dxa"/>
                  <w:vAlign w:val="top"/>
                </w:tcPr>
                <w:p w:rsidR="009435EB" w:rsidRDefault="00066613" w:rsidP="00CD4105">
                  <w:pPr>
                    <w:spacing w:before="40" w:after="40"/>
                  </w:pPr>
                  <w:r>
                    <w:t>06/09/17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66613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066613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66613" w:rsidRPr="00C13EAB" w:rsidRDefault="00066613" w:rsidP="0006661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Acquiring an adviser</w:t>
                  </w:r>
                </w:p>
              </w:tc>
              <w:tc>
                <w:tcPr>
                  <w:tcW w:w="1250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06/19/17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066613" w:rsidRDefault="00066613" w:rsidP="00066613">
                  <w:r w:rsidRPr="00FE600E">
                    <w:fldChar w:fldCharType="begin"/>
                  </w:r>
                  <w:r w:rsidRPr="00FE600E">
                    <w:instrText xml:space="preserve"> MACROBUTTON  DoFieldClick [</w:instrText>
                  </w:r>
                  <w:r w:rsidRPr="00FE600E">
                    <w:rPr>
                      <w:b/>
                    </w:rPr>
                    <w:instrText>On Schedule</w:instrText>
                  </w:r>
                  <w:r w:rsidRPr="00FE600E">
                    <w:instrText>]</w:instrText>
                  </w:r>
                  <w:r w:rsidRPr="00FE600E">
                    <w:fldChar w:fldCharType="end"/>
                  </w:r>
                </w:p>
              </w:tc>
            </w:tr>
            <w:tr w:rsidR="00066613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66613" w:rsidRPr="00C13EAB" w:rsidRDefault="00066613" w:rsidP="0006661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Had a project topic consultation with Ms. Roselle </w:t>
                  </w:r>
                  <w:proofErr w:type="spellStart"/>
                  <w:r>
                    <w:t>Gardon</w:t>
                  </w:r>
                  <w:proofErr w:type="spellEnd"/>
                </w:p>
              </w:tc>
              <w:tc>
                <w:tcPr>
                  <w:tcW w:w="1250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06/19/17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066613" w:rsidRDefault="00066613" w:rsidP="00066613">
                  <w:r w:rsidRPr="00FE600E">
                    <w:fldChar w:fldCharType="begin"/>
                  </w:r>
                  <w:r w:rsidRPr="00FE600E">
                    <w:instrText xml:space="preserve"> MACROBUTTON  DoFieldClick [</w:instrText>
                  </w:r>
                  <w:r w:rsidRPr="00FE600E">
                    <w:rPr>
                      <w:b/>
                    </w:rPr>
                    <w:instrText>On Schedule</w:instrText>
                  </w:r>
                  <w:r w:rsidRPr="00FE600E">
                    <w:instrText>]</w:instrText>
                  </w:r>
                  <w:r w:rsidRPr="00FE600E"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7E093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SYSADD1 Paper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08/03/17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E0937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Pr="00C13EAB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Use Case Description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07/31/17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C13EAB" w:rsidRDefault="007E0937" w:rsidP="007E093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E093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Pr="00C13EAB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Use Case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07/31/17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C13EAB" w:rsidRDefault="007E0937" w:rsidP="007E093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E0937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Pr="00C13EAB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Deployment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0A0C6A" w:rsidRDefault="007E0937" w:rsidP="007E093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Behind Schedule</w:t>
                  </w:r>
                  <w:r>
                    <w:t>]</w:t>
                  </w:r>
                </w:p>
              </w:tc>
            </w:tr>
            <w:tr w:rsidR="007E093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Activity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07/31/17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C13EAB" w:rsidRDefault="007E0937" w:rsidP="007E093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E0937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Object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0A0C6A" w:rsidRDefault="007E0937" w:rsidP="007E093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Behind Schedule</w:t>
                  </w:r>
                  <w:r>
                    <w:t>]</w:t>
                  </w:r>
                </w:p>
              </w:tc>
            </w:tr>
            <w:tr w:rsidR="007E093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Communication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0A0C6A" w:rsidRDefault="007E0937" w:rsidP="007E093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Behind Schedule</w:t>
                  </w:r>
                  <w:r>
                    <w:t>]</w:t>
                  </w:r>
                </w:p>
              </w:tc>
            </w:tr>
            <w:tr w:rsidR="007E0937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Sequence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0A0C6A" w:rsidRDefault="007E0937" w:rsidP="007E093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Behind Schedule</w:t>
                  </w:r>
                  <w:r>
                    <w:t>]</w:t>
                  </w:r>
                </w:p>
              </w:tc>
            </w:tr>
            <w:tr w:rsidR="007E093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State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0A0C6A" w:rsidRDefault="007E0937" w:rsidP="007E093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Behind Schedule</w:t>
                  </w:r>
                  <w:r>
                    <w:t>]</w:t>
                  </w:r>
                </w:p>
              </w:tc>
            </w:tr>
            <w:tr w:rsidR="007E0937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Timing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0A0C6A" w:rsidRDefault="007E0937" w:rsidP="007E093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Behind Schedule</w:t>
                  </w:r>
                  <w:r>
                    <w:t>]</w:t>
                  </w:r>
                </w:p>
              </w:tc>
            </w:tr>
            <w:tr w:rsidR="007E093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Component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0A0C6A" w:rsidRDefault="007E0937" w:rsidP="007E093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Behind Schedule</w:t>
                  </w:r>
                  <w:r>
                    <w:t>]</w:t>
                  </w:r>
                </w:p>
              </w:tc>
            </w:tr>
            <w:tr w:rsidR="007E0937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Composite Structure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0A0C6A" w:rsidRDefault="007E0937" w:rsidP="007E093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Behind Schedule</w:t>
                  </w:r>
                  <w:r>
                    <w:t>]</w:t>
                  </w:r>
                </w:p>
              </w:tc>
            </w:tr>
            <w:tr w:rsidR="007E093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Interaction Overview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0A0C6A" w:rsidRDefault="007E0937" w:rsidP="007E093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Behind Schedule</w:t>
                  </w:r>
                  <w:r>
                    <w:t>]</w:t>
                  </w:r>
                </w:p>
              </w:tc>
            </w:tr>
            <w:tr w:rsidR="007E0937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Package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0A0C6A" w:rsidRDefault="007E0937" w:rsidP="007E093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Behind Schedule</w:t>
                  </w:r>
                  <w:r>
                    <w:t>]</w:t>
                  </w:r>
                </w:p>
              </w:tc>
            </w:tr>
            <w:tr w:rsidR="002176C8" w:rsidRPr="00C13EAB" w:rsidTr="00A138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2176C8" w:rsidRPr="00C13EAB" w:rsidRDefault="002176C8" w:rsidP="002176C8">
                  <w:r w:rsidRPr="00C13EAB">
                    <w:t xml:space="preserve">Milestone </w:t>
                  </w:r>
                  <w:r>
                    <w:t>3</w:t>
                  </w:r>
                </w:p>
              </w:tc>
              <w:tc>
                <w:tcPr>
                  <w:tcW w:w="1250" w:type="dxa"/>
                  <w:vAlign w:val="top"/>
                </w:tcPr>
                <w:p w:rsidR="002176C8" w:rsidRDefault="002176C8" w:rsidP="002176C8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2176C8" w:rsidRDefault="002176C8" w:rsidP="002176C8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2176C8" w:rsidRDefault="002176C8" w:rsidP="002176C8">
                  <w:pPr>
                    <w:spacing w:before="40" w:after="40"/>
                  </w:pPr>
                </w:p>
              </w:tc>
            </w:tr>
            <w:tr w:rsidR="002176C8" w:rsidRPr="00C13EAB" w:rsidTr="00A1388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2176C8" w:rsidRPr="00C13EAB" w:rsidRDefault="002176C8" w:rsidP="002176C8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Change of Topic Consultation with Ms. Roselle Gardon</w:t>
                  </w:r>
                </w:p>
              </w:tc>
              <w:tc>
                <w:tcPr>
                  <w:tcW w:w="1250" w:type="dxa"/>
                  <w:vAlign w:val="top"/>
                </w:tcPr>
                <w:p w:rsidR="002176C8" w:rsidRDefault="002176C8" w:rsidP="002176C8">
                  <w:pPr>
                    <w:spacing w:before="40" w:after="40"/>
                  </w:pPr>
                  <w:r>
                    <w:t>07/17/2017</w:t>
                  </w:r>
                </w:p>
              </w:tc>
              <w:tc>
                <w:tcPr>
                  <w:tcW w:w="1606" w:type="dxa"/>
                  <w:vAlign w:val="top"/>
                </w:tcPr>
                <w:p w:rsidR="002176C8" w:rsidRDefault="002176C8" w:rsidP="002176C8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2176C8" w:rsidRPr="00C13EAB" w:rsidRDefault="002176C8" w:rsidP="002176C8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85FC8" w:rsidRPr="00C13EAB" w:rsidTr="00A138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85FC8" w:rsidRDefault="00885FC8" w:rsidP="00885FC8">
                  <w:pPr>
                    <w:spacing w:before="40" w:after="40"/>
                  </w:pPr>
                  <w:r>
                    <w:t>Milestone 4</w:t>
                  </w:r>
                </w:p>
              </w:tc>
              <w:tc>
                <w:tcPr>
                  <w:tcW w:w="1250" w:type="dxa"/>
                  <w:vAlign w:val="top"/>
                </w:tcPr>
                <w:p w:rsidR="00885FC8" w:rsidRDefault="00885FC8" w:rsidP="002176C8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885FC8" w:rsidRDefault="00885FC8" w:rsidP="002176C8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885FC8" w:rsidRDefault="00885FC8" w:rsidP="002176C8">
                  <w:pPr>
                    <w:spacing w:before="40" w:after="40"/>
                  </w:pPr>
                </w:p>
              </w:tc>
            </w:tr>
            <w:tr w:rsidR="008B3DB0" w:rsidRPr="00C13EAB" w:rsidTr="00A1388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B3DB0" w:rsidRDefault="008B3DB0" w:rsidP="008B3DB0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Find a new topic</w:t>
                  </w:r>
                </w:p>
              </w:tc>
              <w:tc>
                <w:tcPr>
                  <w:tcW w:w="1250" w:type="dxa"/>
                  <w:vAlign w:val="top"/>
                </w:tcPr>
                <w:p w:rsidR="008B3DB0" w:rsidRDefault="008B3DB0" w:rsidP="002176C8">
                  <w:pPr>
                    <w:spacing w:before="40" w:after="40"/>
                  </w:pPr>
                  <w:r>
                    <w:t>08/03/17</w:t>
                  </w:r>
                </w:p>
              </w:tc>
              <w:tc>
                <w:tcPr>
                  <w:tcW w:w="1606" w:type="dxa"/>
                  <w:vAlign w:val="top"/>
                </w:tcPr>
                <w:p w:rsidR="008B3DB0" w:rsidRDefault="008B3DB0" w:rsidP="002176C8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B3DB0" w:rsidRDefault="008B3DB0" w:rsidP="002176C8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85FC8" w:rsidRPr="00C13EAB" w:rsidTr="00A138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85FC8" w:rsidRDefault="00885FC8" w:rsidP="00885FC8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t>Consultation of new topic with Ms. Wednesday</w:t>
                  </w:r>
                </w:p>
              </w:tc>
              <w:tc>
                <w:tcPr>
                  <w:tcW w:w="1250" w:type="dxa"/>
                  <w:vAlign w:val="top"/>
                </w:tcPr>
                <w:p w:rsidR="00885FC8" w:rsidRDefault="00885FC8" w:rsidP="002176C8">
                  <w:pPr>
                    <w:spacing w:before="40" w:after="40"/>
                  </w:pPr>
                  <w:r>
                    <w:t>07/31/2017</w:t>
                  </w:r>
                </w:p>
              </w:tc>
              <w:tc>
                <w:tcPr>
                  <w:tcW w:w="1606" w:type="dxa"/>
                  <w:vAlign w:val="top"/>
                </w:tcPr>
                <w:p w:rsidR="00885FC8" w:rsidRDefault="00885FC8" w:rsidP="002176C8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85FC8" w:rsidRDefault="00885FC8" w:rsidP="002176C8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2176C8" w:rsidP="00D6695C">
                  <w:r>
                    <w:t xml:space="preserve">Changing of topic 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066613" w:rsidP="008F4C3C">
                  <w:r>
                    <w:t>On Schedule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</w:tbl>
    <w:p w:rsidR="00083B6A" w:rsidRDefault="00083B6A" w:rsidP="009301FE">
      <w:pPr>
        <w:spacing w:before="240" w:after="240"/>
      </w:pPr>
      <w:bookmarkStart w:id="24" w:name="_GoBack"/>
      <w:bookmarkEnd w:id="24"/>
    </w:p>
    <w:p w:rsidR="003A1956" w:rsidRDefault="00885FC8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12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5" w:name="_Toc527953323"/>
      <w:bookmarkStart w:id="26" w:name="_Toc67755745"/>
      <w:bookmarkStart w:id="27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8" w:name="_Toc527953324"/>
      <w:bookmarkEnd w:id="25"/>
      <w:r w:rsidR="00E37DB8" w:rsidRPr="00A951FF">
        <w:rPr>
          <w:sz w:val="26"/>
          <w:szCs w:val="26"/>
        </w:rPr>
        <w:t>PPROVALS</w:t>
      </w:r>
      <w:bookmarkEnd w:id="26"/>
      <w:bookmarkEnd w:id="27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066613">
        <w:t>Marc Anthony Nares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="00066613">
        <w:t xml:space="preserve">Ms. Roselle Wednesday </w:t>
      </w:r>
      <w:proofErr w:type="spellStart"/>
      <w:r w:rsidR="00066613">
        <w:t>Gardon</w:t>
      </w:r>
      <w:proofErr w:type="spellEnd"/>
    </w:p>
    <w:p w:rsidR="00160B81" w:rsidRPr="00066613" w:rsidRDefault="00963A8A" w:rsidP="00066613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3A1956" w:rsidRDefault="00885FC8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12" o:title="BD10290_"/>
          </v:shape>
        </w:pict>
      </w:r>
    </w:p>
    <w:bookmarkEnd w:id="28"/>
    <w:p w:rsidR="003A1956" w:rsidRDefault="003A1956" w:rsidP="00083B6A"/>
    <w:sectPr w:rsidR="003A1956" w:rsidSect="003A1956">
      <w:headerReference w:type="default" r:id="rId13"/>
      <w:footerReference w:type="default" r:id="rId14"/>
      <w:footerReference w:type="first" r:id="rId15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E83" w:rsidRDefault="00727E83">
      <w:r>
        <w:separator/>
      </w:r>
    </w:p>
  </w:endnote>
  <w:endnote w:type="continuationSeparator" w:id="0">
    <w:p w:rsidR="00727E83" w:rsidRDefault="00727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9301FE">
      <w:rPr>
        <w:noProof/>
        <w:sz w:val="18"/>
        <w:szCs w:val="18"/>
      </w:rPr>
      <w:t>6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885FC8">
      <w:rPr>
        <w:noProof/>
        <w:sz w:val="18"/>
        <w:szCs w:val="18"/>
      </w:rPr>
      <w:t>8/7/2017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Default="00F22B07" w:rsidP="007B777F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</w:t>
    </w:r>
    <w:r w:rsidR="007B777F">
      <w:rPr>
        <w:b/>
        <w:sz w:val="18"/>
        <w:szCs w:val="18"/>
      </w:rPr>
      <w:t>l</w:t>
    </w:r>
  </w:p>
  <w:p w:rsidR="007B777F" w:rsidRPr="007B777F" w:rsidRDefault="007B777F" w:rsidP="007B777F">
    <w:pPr>
      <w:pStyle w:val="Footer"/>
      <w:pBdr>
        <w:top w:val="single" w:sz="8" w:space="1" w:color="auto"/>
      </w:pBdr>
      <w:rPr>
        <w:b/>
        <w:sz w:val="18"/>
        <w:szCs w:val="18"/>
      </w:rPr>
    </w:pPr>
    <w:r>
      <w:rPr>
        <w:b/>
        <w:sz w:val="18"/>
        <w:szCs w:val="18"/>
      </w:rPr>
      <w:t>Project Status Report – July 10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E83" w:rsidRDefault="00727E83">
      <w:r>
        <w:separator/>
      </w:r>
    </w:p>
  </w:footnote>
  <w:footnote w:type="continuationSeparator" w:id="0">
    <w:p w:rsidR="00727E83" w:rsidRDefault="00727E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2A22E91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4659B7"/>
    <w:multiLevelType w:val="hybridMultilevel"/>
    <w:tmpl w:val="FC283140"/>
    <w:lvl w:ilvl="0" w:tplc="3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6AF7281"/>
    <w:multiLevelType w:val="hybridMultilevel"/>
    <w:tmpl w:val="D1B8037E"/>
    <w:lvl w:ilvl="0" w:tplc="1406AC20">
      <w:start w:val="1"/>
      <w:numFmt w:val="bullet"/>
      <w:lvlText w:val="-"/>
      <w:lvlJc w:val="left"/>
      <w:pPr>
        <w:ind w:left="126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4"/>
  </w:num>
  <w:num w:numId="9">
    <w:abstractNumId w:val="4"/>
  </w:num>
  <w:num w:numId="10">
    <w:abstractNumId w:val="2"/>
  </w:num>
  <w:num w:numId="11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AU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66613"/>
    <w:rsid w:val="000722CE"/>
    <w:rsid w:val="000747F6"/>
    <w:rsid w:val="00077623"/>
    <w:rsid w:val="00080913"/>
    <w:rsid w:val="00080D2B"/>
    <w:rsid w:val="00083B6A"/>
    <w:rsid w:val="00093E8C"/>
    <w:rsid w:val="000A0C6A"/>
    <w:rsid w:val="000A3989"/>
    <w:rsid w:val="000B1121"/>
    <w:rsid w:val="000B2A3C"/>
    <w:rsid w:val="000C1586"/>
    <w:rsid w:val="000C30CC"/>
    <w:rsid w:val="000D40A2"/>
    <w:rsid w:val="000E2EEF"/>
    <w:rsid w:val="000E339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176C8"/>
    <w:rsid w:val="00220045"/>
    <w:rsid w:val="00244592"/>
    <w:rsid w:val="00251044"/>
    <w:rsid w:val="00256430"/>
    <w:rsid w:val="002577DB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2F01DA"/>
    <w:rsid w:val="00302D6B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6558C"/>
    <w:rsid w:val="00566AE9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27E83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B777F"/>
    <w:rsid w:val="007C31D8"/>
    <w:rsid w:val="007E0937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5FC8"/>
    <w:rsid w:val="0088693C"/>
    <w:rsid w:val="008A23C9"/>
    <w:rsid w:val="008A6712"/>
    <w:rsid w:val="008A73E6"/>
    <w:rsid w:val="008B3DB0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301FE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2AF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63538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C61EF"/>
    <w:rsid w:val="00FC711C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3A5DB4"/>
  <w15:docId w15:val="{C463E1A6-E194-4B1F-8B7D-65971510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885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8DF69CA0FE27418CBEC084F8902FA5" ma:contentTypeVersion="2" ma:contentTypeDescription="Create a new document." ma:contentTypeScope="" ma:versionID="b5a127a871ab3f72f4ae771edd986a8c">
  <xsd:schema xmlns:xsd="http://www.w3.org/2001/XMLSchema" xmlns:xs="http://www.w3.org/2001/XMLSchema" xmlns:p="http://schemas.microsoft.com/office/2006/metadata/properties" xmlns:ns2="3914f687-62ca-454b-8f1a-76cc161c79b5" targetNamespace="http://schemas.microsoft.com/office/2006/metadata/properties" ma:root="true" ma:fieldsID="c1ae1a44b1b31a8cf9dbf2fc08903f82" ns2:_="">
    <xsd:import namespace="3914f687-62ca-454b-8f1a-76cc161c79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14f687-62ca-454b-8f1a-76cc161c79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CBC30-CB07-4C53-B333-C95215176B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03706D-8652-4E86-A345-F572B1410B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BFBEF6-5482-41EE-A68D-B629D36C45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14f687-62ca-454b-8f1a-76cc161c79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3A17BE-B858-4B3F-ADCA-2AAF5EE35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15</TotalTime>
  <Pages>6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student</cp:lastModifiedBy>
  <cp:revision>5</cp:revision>
  <cp:lastPrinted>2004-07-12T06:29:00Z</cp:lastPrinted>
  <dcterms:created xsi:type="dcterms:W3CDTF">2017-08-07T19:20:00Z</dcterms:created>
  <dcterms:modified xsi:type="dcterms:W3CDTF">2017-08-07T19:33:00Z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  <property fmtid="{D5CDD505-2E9C-101B-9397-08002B2CF9AE}" pid="3" name="ContentTypeId">
    <vt:lpwstr>0x010100988DF69CA0FE27418CBEC084F8902FA5</vt:lpwstr>
  </property>
</Properties>
</file>